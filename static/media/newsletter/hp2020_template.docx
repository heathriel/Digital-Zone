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B2DE" w14:textId="7154F647" w:rsidR="00007B1D" w:rsidRDefault="00C70296">
      <w:r>
        <w:rPr>
          <w:noProof/>
        </w:rPr>
        <mc:AlternateContent>
          <mc:Choice Requires="wpg">
            <w:drawing>
              <wp:anchor distT="0" distB="0" distL="114300" distR="114300" simplePos="0" relativeHeight="251662367" behindDoc="0" locked="0" layoutInCell="1" allowOverlap="1" wp14:anchorId="6379018B" wp14:editId="2541B3EF">
                <wp:simplePos x="0" y="0"/>
                <wp:positionH relativeFrom="column">
                  <wp:posOffset>6635338</wp:posOffset>
                </wp:positionH>
                <wp:positionV relativeFrom="paragraph">
                  <wp:posOffset>127660</wp:posOffset>
                </wp:positionV>
                <wp:extent cx="575945" cy="641440"/>
                <wp:effectExtent l="0" t="0" r="0" b="6350"/>
                <wp:wrapNone/>
                <wp:docPr id="13" name="Grupo 13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641440"/>
                          <a:chOff x="0" y="0"/>
                          <a:chExt cx="575945" cy="641440"/>
                        </a:xfrm>
                      </wpg:grpSpPr>
                      <pic:pic xmlns:pic="http://schemas.openxmlformats.org/drawingml/2006/picture">
                        <pic:nvPicPr>
                          <pic:cNvPr id="11" name="Picture 4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05" y="391885"/>
                            <a:ext cx="2495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CD5B8A" id="Grupo 13" o:spid="_x0000_s1026" href="https://hp2020plus.gilead.com/login/index.php" style="position:absolute;margin-left:522.45pt;margin-top:10.05pt;width:45.35pt;height:50.5pt;z-index:251662367" coordsize="5759,6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href="https://hp2020plus.gilead.com/login/index.php" style="position:absolute;width:575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" o:button="t">
                  <v:fill o:detectmouseclick="t"/>
                  <v:imagedata r:id="rId14" o:title=""/>
                </v:shape>
                <v:shape id="Picture 4" o:spid="_x0000_s1028" type="#_x0000_t75" style="position:absolute;left:1900;top:3918;width:2495;height: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">
                  <v:imagedata r:id="rId15" o:title="" chromakey="white"/>
                </v:shape>
              </v:group>
            </w:pict>
          </mc:Fallback>
        </mc:AlternateContent>
      </w:r>
      <w:r w:rsidR="00980933">
        <w:rPr>
          <w:noProof/>
        </w:rPr>
        <w:drawing>
          <wp:anchor distT="0" distB="0" distL="114300" distR="114300" simplePos="0" relativeHeight="251657247" behindDoc="0" locked="0" layoutInCell="1" allowOverlap="1" wp14:anchorId="3086ACFD" wp14:editId="17B979BE">
            <wp:simplePos x="0" y="0"/>
            <wp:positionH relativeFrom="margin">
              <wp:posOffset>3471284</wp:posOffset>
            </wp:positionH>
            <wp:positionV relativeFrom="paragraph">
              <wp:posOffset>114961</wp:posOffset>
            </wp:positionV>
            <wp:extent cx="1030682" cy="715842"/>
            <wp:effectExtent l="0" t="0" r="0" b="8255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83" cy="7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F2A">
        <w:rPr>
          <w:noProof/>
        </w:rPr>
        <mc:AlternateContent>
          <mc:Choice Requires="wps">
            <w:drawing>
              <wp:anchor distT="0" distB="0" distL="114300" distR="114300" simplePos="0" relativeHeight="251657218" behindDoc="0" locked="0" layoutInCell="1" allowOverlap="1" wp14:anchorId="66E23BDC" wp14:editId="4180257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319963" cy="1419225"/>
                <wp:effectExtent l="0" t="0" r="0" b="9525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9963" cy="1419225"/>
                        </a:xfrm>
                        <a:custGeom>
                          <a:avLst/>
                          <a:gdLst>
                            <a:gd name="T0" fmla="*/ 0 w 2448"/>
                            <a:gd name="T1" fmla="*/ 0 h 650"/>
                            <a:gd name="T2" fmla="*/ 0 w 2448"/>
                            <a:gd name="T3" fmla="*/ 650 h 650"/>
                            <a:gd name="T4" fmla="*/ 2448 w 2448"/>
                            <a:gd name="T5" fmla="*/ 466 h 650"/>
                            <a:gd name="T6" fmla="*/ 2448 w 2448"/>
                            <a:gd name="T7" fmla="*/ 0 h 650"/>
                            <a:gd name="T8" fmla="*/ 0 w 2448"/>
                            <a:gd name="T9" fmla="*/ 0 h 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650">
                              <a:moveTo>
                                <a:pt x="0" y="0"/>
                              </a:moveTo>
                              <a:cubicBezTo>
                                <a:pt x="0" y="650"/>
                                <a:pt x="0" y="650"/>
                                <a:pt x="0" y="650"/>
                              </a:cubicBezTo>
                              <a:cubicBezTo>
                                <a:pt x="914" y="423"/>
                                <a:pt x="1786" y="414"/>
                                <a:pt x="2448" y="466"/>
                              </a:cubicBezTo>
                              <a:cubicBezTo>
                                <a:pt x="2448" y="0"/>
                                <a:pt x="2448" y="0"/>
                                <a:pt x="244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033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F7C8" id="Freeform 6" o:spid="_x0000_s1026" style="position:absolute;margin-left:525.2pt;margin-top:0;width:576.4pt;height:111.75pt;z-index:25165721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2448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" path="m,c,650,,650,,650,914,423,1786,414,2448,466,2448,,2448,,2448,l,xe" fillcolor="#d4033b" stroked="f">
                <v:path arrowok="t" o:connecttype="custom" o:connectlocs="0,0;0,1419225;7319963,1017475;7319963,0;0,0" o:connectangles="0,0,0,0,0"/>
                <w10:wrap anchorx="margin"/>
              </v:shape>
            </w:pict>
          </mc:Fallback>
        </mc:AlternateContent>
      </w:r>
      <w:r w:rsidR="00421260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66E23BE2" wp14:editId="6C2A5651">
                <wp:simplePos x="0" y="0"/>
                <wp:positionH relativeFrom="column">
                  <wp:posOffset>2423795</wp:posOffset>
                </wp:positionH>
                <wp:positionV relativeFrom="paragraph">
                  <wp:posOffset>158750</wp:posOffset>
                </wp:positionV>
                <wp:extent cx="846455" cy="742950"/>
                <wp:effectExtent l="0" t="0" r="0" b="0"/>
                <wp:wrapNone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0842F" w14:textId="77777777" w:rsidR="00EC159D" w:rsidRPr="00E94E28" w:rsidRDefault="00EC159D" w:rsidP="00421260">
                            <w:pPr>
                              <w:widowControl w:val="0"/>
                              <w:spacing w:line="260" w:lineRule="exact"/>
                              <w:jc w:val="right"/>
                              <w:rPr>
                                <w:rFonts w:ascii="Proxima Nova A Medium" w:hAnsi="Proxima Nova A Medium" w:cs="Arial"/>
                                <w:color w:val="FFFFFF" w:themeColor="background1"/>
                                <w:w w:val="9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94E28">
                              <w:rPr>
                                <w:rFonts w:ascii="Proxima Nova A Medium" w:hAnsi="Proxima Nova A Medium" w:cs="Arial"/>
                                <w:color w:val="FFFFFF" w:themeColor="background1"/>
                                <w:w w:val="90"/>
                                <w:sz w:val="20"/>
                                <w:szCs w:val="20"/>
                                <w:lang w:val="en"/>
                              </w:rPr>
                              <w:t>MONTHLY</w:t>
                            </w:r>
                            <w:r w:rsidR="00421260" w:rsidRPr="00E94E28">
                              <w:rPr>
                                <w:rFonts w:ascii="Proxima Nova A Medium" w:hAnsi="Proxima Nova A Medium" w:cs="Arial"/>
                                <w:color w:val="FFFFFF" w:themeColor="background1"/>
                                <w:w w:val="90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  <w:r w:rsidR="00DF5358" w:rsidRPr="00E94E28">
                              <w:rPr>
                                <w:rFonts w:ascii="Proxima Nova A Medium" w:hAnsi="Proxima Nova A Medium" w:cs="Arial"/>
                                <w:color w:val="FFFFFF" w:themeColor="background1"/>
                                <w:w w:val="90"/>
                                <w:sz w:val="20"/>
                                <w:szCs w:val="20"/>
                                <w:lang w:val="en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23BE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90.85pt;margin-top:12.5pt;width:66.65pt;height:58.5pt;z-index:2516572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14:paraId="7A70842F" w14:textId="77777777" w:rsidR="00EC159D" w:rsidRPr="00E94E28" w:rsidRDefault="00EC159D" w:rsidP="00421260">
                      <w:pPr>
                        <w:widowControl w:val="0"/>
                        <w:spacing w:line="260" w:lineRule="exact"/>
                        <w:jc w:val="right"/>
                        <w:rPr>
                          <w:rFonts w:ascii="Proxima Nova A Medium" w:hAnsi="Proxima Nova A Medium" w:cs="Arial"/>
                          <w:color w:val="FFFFFF" w:themeColor="background1"/>
                          <w:w w:val="90"/>
                          <w:sz w:val="20"/>
                          <w:szCs w:val="20"/>
                          <w:lang w:val="en"/>
                        </w:rPr>
                      </w:pPr>
                      <w:r w:rsidRPr="00E94E28">
                        <w:rPr>
                          <w:rFonts w:ascii="Proxima Nova A Medium" w:hAnsi="Proxima Nova A Medium" w:cs="Arial"/>
                          <w:color w:val="FFFFFF" w:themeColor="background1"/>
                          <w:w w:val="90"/>
                          <w:sz w:val="20"/>
                          <w:szCs w:val="20"/>
                          <w:lang w:val="en"/>
                        </w:rPr>
                        <w:t>MONTHLY</w:t>
                      </w:r>
                      <w:r w:rsidR="00421260" w:rsidRPr="00E94E28">
                        <w:rPr>
                          <w:rFonts w:ascii="Proxima Nova A Medium" w:hAnsi="Proxima Nova A Medium" w:cs="Arial"/>
                          <w:color w:val="FFFFFF" w:themeColor="background1"/>
                          <w:w w:val="90"/>
                          <w:sz w:val="20"/>
                          <w:szCs w:val="20"/>
                          <w:lang w:val="en"/>
                        </w:rPr>
                        <w:br/>
                      </w:r>
                      <w:r w:rsidR="00DF5358" w:rsidRPr="00E94E28">
                        <w:rPr>
                          <w:rFonts w:ascii="Proxima Nova A Medium" w:hAnsi="Proxima Nova A Medium" w:cs="Arial"/>
                          <w:color w:val="FFFFFF" w:themeColor="background1"/>
                          <w:w w:val="90"/>
                          <w:sz w:val="20"/>
                          <w:szCs w:val="20"/>
                          <w:lang w:val="en"/>
                        </w:rPr>
                        <w:t>NEWSLETTER</w:t>
                      </w:r>
                    </w:p>
                  </w:txbxContent>
                </v:textbox>
              </v:shape>
            </w:pict>
          </mc:Fallback>
        </mc:AlternateContent>
      </w:r>
      <w:r w:rsidR="00421260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66E23BF4" wp14:editId="2F3E4695">
                <wp:simplePos x="0" y="0"/>
                <wp:positionH relativeFrom="column">
                  <wp:posOffset>196850</wp:posOffset>
                </wp:positionH>
                <wp:positionV relativeFrom="paragraph">
                  <wp:posOffset>160020</wp:posOffset>
                </wp:positionV>
                <wp:extent cx="571500" cy="228600"/>
                <wp:effectExtent l="0" t="0" r="0" b="0"/>
                <wp:wrapNone/>
                <wp:docPr id="3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92A694" w14:textId="77777777" w:rsidR="00EC159D" w:rsidRPr="00C32092" w:rsidRDefault="00EC159D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pacing w:val="20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3BF4" id="Text Box 40" o:spid="_x0000_s1027" type="#_x0000_t202" style="position:absolute;margin-left:15.5pt;margin-top:12.6pt;width:45pt;height:18pt;z-index:251657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" filled="f" fillcolor="#fffffe" stroked="f" strokecolor="#212120" insetpen="t">
                <v:textbox inset="2.88pt,2.88pt,2.88pt,2.88pt">
                  <w:txbxContent>
                    <w:p w14:paraId="5C92A694" w14:textId="77777777" w:rsidR="00EC159D" w:rsidRPr="00C32092" w:rsidRDefault="00EC159D" w:rsidP="00EC159D">
                      <w:pPr>
                        <w:widowControl w:val="0"/>
                        <w:spacing w:line="160" w:lineRule="exact"/>
                        <w:rPr>
                          <w:rFonts w:ascii="Proxima Nova A Light" w:hAnsi="Proxima Nova A Light" w:cs="Arial"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F" w:themeColor="background1"/>
                          <w:spacing w:val="20"/>
                          <w:w w:val="90"/>
                          <w:sz w:val="14"/>
                          <w:szCs w:val="14"/>
                          <w:lang w:val="en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421260">
        <w:rPr>
          <w:noProof/>
        </w:rPr>
        <mc:AlternateContent>
          <mc:Choice Requires="wps">
            <w:drawing>
              <wp:anchor distT="0" distB="0" distL="114300" distR="114300" simplePos="0" relativeHeight="251657227" behindDoc="0" locked="0" layoutInCell="1" allowOverlap="1" wp14:anchorId="66E23BF8" wp14:editId="03267E00">
                <wp:simplePos x="0" y="0"/>
                <wp:positionH relativeFrom="column">
                  <wp:posOffset>153670</wp:posOffset>
                </wp:positionH>
                <wp:positionV relativeFrom="paragraph">
                  <wp:posOffset>291878</wp:posOffset>
                </wp:positionV>
                <wp:extent cx="571500" cy="514350"/>
                <wp:effectExtent l="0" t="0" r="0" b="0"/>
                <wp:wrapNone/>
                <wp:docPr id="3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AE51A5" w14:textId="77777777" w:rsidR="00EC159D" w:rsidRDefault="00EC159D" w:rsidP="00EC159D">
                            <w:pPr>
                              <w:widowControl w:val="0"/>
                              <w:spacing w:line="7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72"/>
                                <w:szCs w:val="72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72"/>
                                <w:szCs w:val="72"/>
                                <w:lang w:val="en"/>
                              </w:rPr>
                              <w:t>0</w:t>
                            </w:r>
                            <w:r w:rsidR="00DF5358">
                              <w:rPr>
                                <w:rFonts w:ascii="Arial" w:hAnsi="Arial" w:cs="Arial"/>
                                <w:color w:val="FFFFFE"/>
                                <w:spacing w:val="20"/>
                                <w:w w:val="90"/>
                                <w:sz w:val="72"/>
                                <w:szCs w:val="72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3BF8" id="Text Box 42" o:spid="_x0000_s1028" type="#_x0000_t202" style="position:absolute;margin-left:12.1pt;margin-top:23pt;width:45pt;height:40.5pt;z-index:251657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14:paraId="1FAE51A5" w14:textId="77777777" w:rsidR="00EC159D" w:rsidRDefault="00EC159D" w:rsidP="00EC159D">
                      <w:pPr>
                        <w:widowControl w:val="0"/>
                        <w:spacing w:line="760" w:lineRule="exact"/>
                        <w:rPr>
                          <w:rFonts w:ascii="Arial" w:hAnsi="Arial" w:cs="Arial"/>
                          <w:color w:val="FFFFFE"/>
                          <w:w w:val="90"/>
                          <w:sz w:val="72"/>
                          <w:szCs w:val="72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72"/>
                          <w:szCs w:val="72"/>
                          <w:lang w:val="en"/>
                        </w:rPr>
                        <w:t>0</w:t>
                      </w:r>
                      <w:r w:rsidR="00DF5358">
                        <w:rPr>
                          <w:rFonts w:ascii="Arial" w:hAnsi="Arial" w:cs="Arial"/>
                          <w:color w:val="FFFFFE"/>
                          <w:spacing w:val="20"/>
                          <w:w w:val="90"/>
                          <w:sz w:val="72"/>
                          <w:szCs w:val="72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7EE61A" w14:textId="46405FB9" w:rsidR="00007B1D" w:rsidRDefault="00A57B5B">
      <w:r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66E23BDA" wp14:editId="13D7C07E">
                <wp:simplePos x="0" y="0"/>
                <wp:positionH relativeFrom="margin">
                  <wp:align>left</wp:align>
                </wp:positionH>
                <wp:positionV relativeFrom="paragraph">
                  <wp:posOffset>2982933</wp:posOffset>
                </wp:positionV>
                <wp:extent cx="2190750" cy="6320831"/>
                <wp:effectExtent l="0" t="0" r="0" b="381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6320831"/>
                        </a:xfrm>
                        <a:prstGeom prst="rect">
                          <a:avLst/>
                        </a:prstGeom>
                        <a:solidFill>
                          <a:srgbClr val="D4033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DB2D" id="Rectangle 5" o:spid="_x0000_s1026" style="position:absolute;margin-left:0;margin-top:234.9pt;width:172.5pt;height:497.7pt;z-index:25165721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" fillcolor="#d4033b" stroked="f">
                <v:textbox inset="2.88pt,2.88pt,2.88pt,2.88pt"/>
                <w10:wrap anchorx="margin"/>
              </v:rect>
            </w:pict>
          </mc:Fallback>
        </mc:AlternateContent>
      </w:r>
      <w:r w:rsidR="00D814A4">
        <w:rPr>
          <w:noProof/>
        </w:rPr>
        <mc:AlternateContent>
          <mc:Choice Requires="wps">
            <w:drawing>
              <wp:anchor distT="0" distB="0" distL="114300" distR="114300" simplePos="0" relativeHeight="251657238" behindDoc="0" locked="0" layoutInCell="1" allowOverlap="1" wp14:anchorId="23AC1B95" wp14:editId="4D3F8F55">
                <wp:simplePos x="0" y="0"/>
                <wp:positionH relativeFrom="column">
                  <wp:posOffset>209550</wp:posOffset>
                </wp:positionH>
                <wp:positionV relativeFrom="paragraph">
                  <wp:posOffset>5781263</wp:posOffset>
                </wp:positionV>
                <wp:extent cx="1885950" cy="2638425"/>
                <wp:effectExtent l="0" t="0" r="0" b="9525"/>
                <wp:wrapNone/>
                <wp:docPr id="8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6502E" w14:textId="77777777" w:rsidR="00EB487E" w:rsidRPr="00C46A2A" w:rsidRDefault="00AB14F7" w:rsidP="00EB487E">
                            <w:pPr>
                              <w:widowControl w:val="0"/>
                              <w:spacing w:after="0" w:line="240" w:lineRule="auto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TOP MOUNTANIEERS</w:t>
                            </w:r>
                            <w:r w:rsidR="00297F07" w:rsidRP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9C94EB" w14:textId="3F3C333C" w:rsidR="00AB14F7" w:rsidRPr="00C46A2A" w:rsidRDefault="007800DA" w:rsidP="00A95FF9">
                            <w:pPr>
                              <w:widowControl w:val="0"/>
                              <w:spacing w:line="240" w:lineRule="auto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(All time)</w:t>
                            </w:r>
                          </w:p>
                          <w:p w14:paraId="0109C6D4" w14:textId="278E5E26" w:rsidR="00AB14F7" w:rsidRPr="00C32092" w:rsidRDefault="00AB14F7" w:rsidP="00A95FF9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812346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Amaury</w:t>
                            </w:r>
                            <w:r w:rsidR="001351B1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Dumont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D804BE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France</w:t>
                            </w:r>
                            <w:r w:rsidR="00154325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)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3851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1351B1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3210</w:t>
                            </w:r>
                            <w:r w:rsidR="00A742FB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point</w:t>
                            </w:r>
                            <w:r w:rsidR="00233C8D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6F1D631E" w14:textId="4D5D53E9" w:rsidR="00AB14F7" w:rsidRPr="00C32092" w:rsidRDefault="00AB14F7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Vera </w:t>
                            </w:r>
                            <w:proofErr w:type="spellStart"/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Vallova</w:t>
                            </w:r>
                            <w:proofErr w:type="spellEnd"/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154325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Czech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233C8D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233C8D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13851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800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3070 points</w:t>
                            </w:r>
                          </w:p>
                          <w:p w14:paraId="55706744" w14:textId="502987FE" w:rsidR="00AB14F7" w:rsidRPr="00C32092" w:rsidRDefault="00AB14F7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F449CB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Beverly Francis 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(</w:t>
                            </w:r>
                            <w:r w:rsidR="00372C3F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Canada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) 2</w:t>
                            </w:r>
                            <w:r w:rsidR="00F449CB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980 </w:t>
                            </w:r>
                            <w:r w:rsidR="00AA0568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points</w:t>
                            </w:r>
                          </w:p>
                          <w:p w14:paraId="54367A56" w14:textId="51FDD1D0" w:rsidR="00AB14F7" w:rsidRPr="00C32092" w:rsidRDefault="00AB14F7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F449CB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Alla</w:t>
                            </w:r>
                            <w:r w:rsidR="00AA0568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spellStart"/>
                            <w:r w:rsidR="00AA0568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Garlik</w:t>
                            </w:r>
                            <w:proofErr w:type="spellEnd"/>
                            <w:r w:rsidR="00AA0568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Jensen</w:t>
                            </w:r>
                            <w:r w:rsidR="00233C8D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18"/>
                                <w:szCs w:val="18"/>
                              </w:rPr>
                              <w:t>(</w:t>
                            </w:r>
                            <w:r w:rsidR="00371196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18"/>
                                <w:szCs w:val="18"/>
                              </w:rPr>
                              <w:t>Denmark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60165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2</w:t>
                            </w:r>
                            <w:r w:rsidR="001577B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760</w:t>
                            </w:r>
                            <w:r w:rsidR="0084419B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points</w:t>
                            </w:r>
                          </w:p>
                          <w:p w14:paraId="49001EE4" w14:textId="789E9311" w:rsidR="0060165A" w:rsidRPr="00C32092" w:rsidRDefault="0060165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BE42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Gabriele </w:t>
                            </w:r>
                            <w:proofErr w:type="spellStart"/>
                            <w:r w:rsidR="00BE42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Forcina</w:t>
                            </w:r>
                            <w:proofErr w:type="spellEnd"/>
                            <w:r w:rsidR="00BE42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="00BE42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Italy) </w:t>
                            </w:r>
                            <w:r w:rsidR="00233C8D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B13851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2</w:t>
                            </w:r>
                            <w:r w:rsidR="00BE42DA"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670 points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1B95" id="Text Box 35" o:spid="_x0000_s1029" type="#_x0000_t202" style="position:absolute;margin-left:16.5pt;margin-top:455.2pt;width:148.5pt;height:207.75pt;z-index:251657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14:paraId="0386502E" w14:textId="77777777" w:rsidR="00EB487E" w:rsidRPr="00C46A2A" w:rsidRDefault="00AB14F7" w:rsidP="00EB487E">
                      <w:pPr>
                        <w:widowControl w:val="0"/>
                        <w:spacing w:after="0" w:line="240" w:lineRule="auto"/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TOP MOUNTANIEERS</w:t>
                      </w:r>
                      <w:r w:rsidR="00297F07" w:rsidRP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9C94EB" w14:textId="3F3C333C" w:rsidR="00AB14F7" w:rsidRPr="00C46A2A" w:rsidRDefault="007800DA" w:rsidP="00A95FF9">
                      <w:pPr>
                        <w:widowControl w:val="0"/>
                        <w:spacing w:line="240" w:lineRule="auto"/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(All time)</w:t>
                      </w:r>
                    </w:p>
                    <w:p w14:paraId="0109C6D4" w14:textId="278E5E26" w:rsidR="00AB14F7" w:rsidRPr="00C32092" w:rsidRDefault="00AB14F7" w:rsidP="00A95FF9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1. </w:t>
                      </w:r>
                      <w:r w:rsidR="00812346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Amaury</w:t>
                      </w:r>
                      <w:r w:rsidR="001351B1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Dumont</w:t>
                      </w: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D804BE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France</w:t>
                      </w:r>
                      <w:r w:rsidR="00154325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)</w:t>
                      </w: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</w:t>
                      </w:r>
                      <w:r w:rsidR="00B13851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1351B1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3210</w:t>
                      </w:r>
                      <w:r w:rsidR="00A742FB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point</w:t>
                      </w:r>
                      <w:r w:rsidR="00233C8D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s</w:t>
                      </w:r>
                    </w:p>
                    <w:p w14:paraId="6F1D631E" w14:textId="4D5D53E9" w:rsidR="00AB14F7" w:rsidRPr="00C32092" w:rsidRDefault="00AB14F7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2. 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Vera </w:t>
                      </w:r>
                      <w:proofErr w:type="spellStart"/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Vallova</w:t>
                      </w:r>
                      <w:proofErr w:type="spellEnd"/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154325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Czech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) </w:t>
                      </w:r>
                      <w:r w:rsidR="00233C8D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233C8D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 </w:t>
                      </w:r>
                      <w:r w:rsidR="00B13851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</w:t>
                      </w:r>
                      <w:r w:rsidR="007800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3070 points</w:t>
                      </w:r>
                    </w:p>
                    <w:p w14:paraId="55706744" w14:textId="502987FE" w:rsidR="00AB14F7" w:rsidRPr="00C32092" w:rsidRDefault="00AB14F7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3. </w:t>
                      </w:r>
                      <w:r w:rsidR="00F449CB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Beverly Francis 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(</w:t>
                      </w:r>
                      <w:r w:rsidR="00372C3F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Canada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) 2</w:t>
                      </w:r>
                      <w:r w:rsidR="00F449CB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980 </w:t>
                      </w:r>
                      <w:r w:rsidR="00AA0568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points</w:t>
                      </w:r>
                    </w:p>
                    <w:p w14:paraId="54367A56" w14:textId="51FDD1D0" w:rsidR="00AB14F7" w:rsidRPr="00C32092" w:rsidRDefault="00AB14F7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4. </w:t>
                      </w:r>
                      <w:r w:rsidR="00F449CB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Alla</w:t>
                      </w:r>
                      <w:r w:rsidR="00AA0568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n </w:t>
                      </w:r>
                      <w:proofErr w:type="spellStart"/>
                      <w:r w:rsidR="00AA0568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Garlik</w:t>
                      </w:r>
                      <w:proofErr w:type="spellEnd"/>
                      <w:r w:rsidR="00AA0568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Jensen</w:t>
                      </w:r>
                      <w:r w:rsidR="00233C8D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18"/>
                          <w:szCs w:val="18"/>
                        </w:rPr>
                        <w:t>(</w:t>
                      </w:r>
                      <w:r w:rsidR="00371196" w:rsidRPr="00C32092">
                        <w:rPr>
                          <w:rFonts w:ascii="Proxima Nova A Light" w:hAnsi="Proxima Nova A Light" w:cs="Arial"/>
                          <w:color w:val="FFFFFE"/>
                          <w:sz w:val="18"/>
                          <w:szCs w:val="18"/>
                        </w:rPr>
                        <w:t>Denmark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18"/>
                          <w:szCs w:val="18"/>
                        </w:rPr>
                        <w:t xml:space="preserve">) </w:t>
                      </w:r>
                      <w:r w:rsidR="0060165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2</w:t>
                      </w:r>
                      <w:r w:rsidR="001577B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760</w:t>
                      </w:r>
                      <w:r w:rsidR="0084419B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points</w:t>
                      </w:r>
                    </w:p>
                    <w:p w14:paraId="49001EE4" w14:textId="789E9311" w:rsidR="0060165A" w:rsidRPr="00C32092" w:rsidRDefault="0060165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5. </w:t>
                      </w:r>
                      <w:r w:rsidR="00BE42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Gabriele </w:t>
                      </w:r>
                      <w:proofErr w:type="spellStart"/>
                      <w:r w:rsidR="00BE42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Forcina</w:t>
                      </w:r>
                      <w:proofErr w:type="spellEnd"/>
                      <w:r w:rsidR="00BE42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="00BE42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Italy) </w:t>
                      </w:r>
                      <w:r w:rsidR="00233C8D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B13851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 xml:space="preserve">  </w:t>
                      </w: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2</w:t>
                      </w:r>
                      <w:r w:rsidR="00BE42DA"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670 points</w:t>
                      </w:r>
                    </w:p>
                  </w:txbxContent>
                </v:textbox>
              </v:shape>
            </w:pict>
          </mc:Fallback>
        </mc:AlternateContent>
      </w:r>
      <w:r w:rsidR="00D814A4">
        <w:rPr>
          <w:noProof/>
        </w:rPr>
        <mc:AlternateContent>
          <mc:Choice Requires="wps">
            <w:drawing>
              <wp:anchor distT="0" distB="0" distL="114300" distR="114300" simplePos="0" relativeHeight="251657222" behindDoc="0" locked="0" layoutInCell="1" allowOverlap="1" wp14:anchorId="66E23BF0" wp14:editId="1A3DB3F5">
                <wp:simplePos x="0" y="0"/>
                <wp:positionH relativeFrom="column">
                  <wp:posOffset>222250</wp:posOffset>
                </wp:positionH>
                <wp:positionV relativeFrom="paragraph">
                  <wp:posOffset>3172048</wp:posOffset>
                </wp:positionV>
                <wp:extent cx="1790700" cy="2768600"/>
                <wp:effectExtent l="0" t="0" r="0" b="0"/>
                <wp:wrapNone/>
                <wp:docPr id="3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76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2B09CB" w14:textId="737B337B" w:rsidR="00960F2A" w:rsidRPr="00C46A2A" w:rsidRDefault="00960F2A" w:rsidP="00C46A2A">
                            <w:pPr>
                              <w:widowControl w:val="0"/>
                              <w:spacing w:line="200" w:lineRule="exact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MOST VISITED COURSES</w:t>
                            </w:r>
                            <w:r w:rsid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3885" w:rsidRPr="00C46A2A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(All Time)</w:t>
                            </w:r>
                          </w:p>
                          <w:p w14:paraId="1B2394B4" w14:textId="77777777" w:rsidR="00960F2A" w:rsidRPr="00C32092" w:rsidRDefault="00960F2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1. LEADING THE CHANGE. Bronze</w:t>
                            </w:r>
                          </w:p>
                          <w:p w14:paraId="3F0C7CDB" w14:textId="77777777" w:rsidR="00960F2A" w:rsidRPr="00C32092" w:rsidRDefault="00960F2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2. HEALTHCARE LANDSCAPE AWARENESS v1.0. Bronze</w:t>
                            </w:r>
                          </w:p>
                          <w:p w14:paraId="5D1EB1A0" w14:textId="77777777" w:rsidR="00960F2A" w:rsidRPr="00C32092" w:rsidRDefault="00960F2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3. SCIENTIFIC COMMUNICATION. Bronze</w:t>
                            </w:r>
                          </w:p>
                          <w:p w14:paraId="7D913FAE" w14:textId="77777777" w:rsidR="00960F2A" w:rsidRPr="00C32092" w:rsidRDefault="00960F2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4. PROJECT MANAGEMENT. Bronze</w:t>
                            </w:r>
                          </w:p>
                          <w:p w14:paraId="48450061" w14:textId="77777777" w:rsidR="00960F2A" w:rsidRPr="00C32092" w:rsidRDefault="00960F2A" w:rsidP="00154325">
                            <w:pPr>
                              <w:widowControl w:val="0"/>
                              <w:spacing w:line="276" w:lineRule="auto"/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E"/>
                                <w:sz w:val="20"/>
                                <w:szCs w:val="20"/>
                              </w:rPr>
                              <w:t>5. PERSONAL INITIATIVE. Bronze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3BF0" id="_x0000_s1030" type="#_x0000_t202" style="position:absolute;margin-left:17.5pt;margin-top:249.75pt;width:141pt;height:218pt;z-index:2516572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712B09CB" w14:textId="737B337B" w:rsidR="00960F2A" w:rsidRPr="00C46A2A" w:rsidRDefault="00960F2A" w:rsidP="00C46A2A">
                      <w:pPr>
                        <w:widowControl w:val="0"/>
                        <w:spacing w:line="200" w:lineRule="exact"/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MOST VISITED COURSES</w:t>
                      </w:r>
                      <w:r w:rsid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="009B3885" w:rsidRPr="00C46A2A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(All Time)</w:t>
                      </w:r>
                    </w:p>
                    <w:p w14:paraId="1B2394B4" w14:textId="77777777" w:rsidR="00960F2A" w:rsidRPr="00C32092" w:rsidRDefault="00960F2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1. LEADING THE CHANGE. Bronze</w:t>
                      </w:r>
                    </w:p>
                    <w:p w14:paraId="3F0C7CDB" w14:textId="77777777" w:rsidR="00960F2A" w:rsidRPr="00C32092" w:rsidRDefault="00960F2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2. HEALTHCARE LANDSCAPE AWARENESS v1.0. Bronze</w:t>
                      </w:r>
                    </w:p>
                    <w:p w14:paraId="5D1EB1A0" w14:textId="77777777" w:rsidR="00960F2A" w:rsidRPr="00C32092" w:rsidRDefault="00960F2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3. SCIENTIFIC COMMUNICATION. Bronze</w:t>
                      </w:r>
                    </w:p>
                    <w:p w14:paraId="7D913FAE" w14:textId="77777777" w:rsidR="00960F2A" w:rsidRPr="00C32092" w:rsidRDefault="00960F2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4. PROJECT MANAGEMENT. Bronze</w:t>
                      </w:r>
                    </w:p>
                    <w:p w14:paraId="48450061" w14:textId="77777777" w:rsidR="00960F2A" w:rsidRPr="00C32092" w:rsidRDefault="00960F2A" w:rsidP="00154325">
                      <w:pPr>
                        <w:widowControl w:val="0"/>
                        <w:spacing w:line="276" w:lineRule="auto"/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E"/>
                          <w:sz w:val="20"/>
                          <w:szCs w:val="20"/>
                        </w:rPr>
                        <w:t>5. PERSONAL INITIATIVE. Bronze</w:t>
                      </w:r>
                    </w:p>
                  </w:txbxContent>
                </v:textbox>
              </v:shape>
            </w:pict>
          </mc:Fallback>
        </mc:AlternateContent>
      </w:r>
      <w:r w:rsidR="0073629F">
        <w:rPr>
          <w:noProof/>
        </w:rPr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606BCCA7" wp14:editId="76BC7E7E">
                <wp:simplePos x="0" y="0"/>
                <wp:positionH relativeFrom="column">
                  <wp:posOffset>85090</wp:posOffset>
                </wp:positionH>
                <wp:positionV relativeFrom="paragraph">
                  <wp:posOffset>8519795</wp:posOffset>
                </wp:positionV>
                <wp:extent cx="2849245" cy="285750"/>
                <wp:effectExtent l="0" t="0" r="8255" b="0"/>
                <wp:wrapNone/>
                <wp:docPr id="7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98B204" w14:textId="5604E383" w:rsidR="001C4B73" w:rsidRPr="00461714" w:rsidRDefault="00221902" w:rsidP="001C4B73">
                            <w:pPr>
                              <w:widowControl w:val="0"/>
                              <w:spacing w:line="320" w:lineRule="exact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TOP </w:t>
                            </w:r>
                            <w:r w:rsidR="00E375B8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COUNTRIES (</w:t>
                            </w:r>
                            <w:r w:rsidR="001C4B73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TOTAL POINTS</w:t>
                            </w:r>
                            <w:r w:rsidR="005E7B77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FF9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All time)</w:t>
                            </w:r>
                          </w:p>
                          <w:p w14:paraId="21F2460E" w14:textId="77777777" w:rsidR="001C4B73" w:rsidRPr="00461714" w:rsidRDefault="001C4B73" w:rsidP="001C4B73">
                            <w:pPr>
                              <w:widowControl w:val="0"/>
                              <w:spacing w:line="320" w:lineRule="exact"/>
                              <w:rPr>
                                <w:rFonts w:ascii="Proxima Nova A Medium" w:hAnsi="Proxima Nova A Medium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CCA7" id="_x0000_s1031" type="#_x0000_t202" style="position:absolute;margin-left:6.7pt;margin-top:670.85pt;width:224.35pt;height:22.5pt;z-index:251657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14:paraId="6998B204" w14:textId="5604E383" w:rsidR="001C4B73" w:rsidRPr="00461714" w:rsidRDefault="00221902" w:rsidP="001C4B73">
                      <w:pPr>
                        <w:widowControl w:val="0"/>
                        <w:spacing w:line="320" w:lineRule="exact"/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TOP </w:t>
                      </w:r>
                      <w:r w:rsidR="00E375B8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COUNTRIES (</w:t>
                      </w:r>
                      <w:r w:rsidR="001C4B73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TOTAL POINTS</w:t>
                      </w:r>
                      <w:r w:rsidR="005E7B77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="00A95FF9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All time)</w:t>
                      </w:r>
                    </w:p>
                    <w:p w14:paraId="21F2460E" w14:textId="77777777" w:rsidR="001C4B73" w:rsidRPr="00461714" w:rsidRDefault="001C4B73" w:rsidP="001C4B73">
                      <w:pPr>
                        <w:widowControl w:val="0"/>
                        <w:spacing w:line="320" w:lineRule="exact"/>
                        <w:rPr>
                          <w:rFonts w:ascii="Proxima Nova A Medium" w:hAnsi="Proxima Nova A Medium" w:cs="Arial"/>
                          <w:color w:val="FFFFFE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629F">
        <w:rPr>
          <w:noProof/>
        </w:rPr>
        <mc:AlternateContent>
          <mc:Choice Requires="wps">
            <w:drawing>
              <wp:anchor distT="0" distB="0" distL="114300" distR="114300" simplePos="0" relativeHeight="251657242" behindDoc="0" locked="0" layoutInCell="1" allowOverlap="1" wp14:anchorId="51F93D2A" wp14:editId="728C3508">
                <wp:simplePos x="0" y="0"/>
                <wp:positionH relativeFrom="column">
                  <wp:posOffset>3731260</wp:posOffset>
                </wp:positionH>
                <wp:positionV relativeFrom="paragraph">
                  <wp:posOffset>8520620</wp:posOffset>
                </wp:positionV>
                <wp:extent cx="3264535" cy="285750"/>
                <wp:effectExtent l="0" t="0" r="0" b="0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7C877C" w14:textId="2AB5335D" w:rsidR="00221902" w:rsidRPr="00461714" w:rsidRDefault="00221902" w:rsidP="00221902">
                            <w:pPr>
                              <w:widowControl w:val="0"/>
                              <w:spacing w:line="320" w:lineRule="exact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TOP </w:t>
                            </w:r>
                            <w:r w:rsidR="008D304F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7B77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COUNTRIES</w:t>
                            </w:r>
                            <w:proofErr w:type="gramEnd"/>
                            <w:r w:rsidR="005E7B77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D304F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A</w:t>
                            </w:r>
                            <w:r w:rsidR="007768D9"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verage points per user </w:t>
                            </w:r>
                            <w:r w:rsidRPr="00461714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>All time)</w:t>
                            </w:r>
                          </w:p>
                          <w:p w14:paraId="286682CE" w14:textId="77777777" w:rsidR="00221902" w:rsidRPr="00461714" w:rsidRDefault="00221902" w:rsidP="00221902">
                            <w:pPr>
                              <w:widowControl w:val="0"/>
                              <w:spacing w:line="320" w:lineRule="exact"/>
                              <w:rPr>
                                <w:rFonts w:ascii="Proxima Nova A Medium" w:hAnsi="Proxima Nova A Medium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3D2A" id="_x0000_s1032" type="#_x0000_t202" style="position:absolute;margin-left:293.8pt;margin-top:670.9pt;width:257.05pt;height:22.5pt;z-index:251657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347C877C" w14:textId="2AB5335D" w:rsidR="00221902" w:rsidRPr="00461714" w:rsidRDefault="00221902" w:rsidP="00221902">
                      <w:pPr>
                        <w:widowControl w:val="0"/>
                        <w:spacing w:line="320" w:lineRule="exact"/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proofErr w:type="gramStart"/>
                      <w:r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TOP </w:t>
                      </w:r>
                      <w:r w:rsidR="008D304F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="005E7B77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COUNTRIES</w:t>
                      </w:r>
                      <w:proofErr w:type="gramEnd"/>
                      <w:r w:rsidR="005E7B77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(</w:t>
                      </w:r>
                      <w:r w:rsidR="008D304F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A</w:t>
                      </w:r>
                      <w:r w:rsidR="007768D9"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verage points per user </w:t>
                      </w:r>
                      <w:r w:rsidRPr="00461714">
                        <w:rPr>
                          <w:rFonts w:ascii="Proxima Nova A Medium" w:hAnsi="Proxima Nova A Medium" w:cs="Arial"/>
                          <w:b/>
                          <w:bCs/>
                          <w:color w:val="FFC000"/>
                          <w:sz w:val="20"/>
                          <w:szCs w:val="20"/>
                        </w:rPr>
                        <w:t>All time)</w:t>
                      </w:r>
                    </w:p>
                    <w:p w14:paraId="286682CE" w14:textId="77777777" w:rsidR="00221902" w:rsidRPr="00461714" w:rsidRDefault="00221902" w:rsidP="00221902">
                      <w:pPr>
                        <w:widowControl w:val="0"/>
                        <w:spacing w:line="320" w:lineRule="exact"/>
                        <w:rPr>
                          <w:rFonts w:ascii="Proxima Nova A Medium" w:hAnsi="Proxima Nova A Medium" w:cs="Arial"/>
                          <w:color w:val="FFFFFE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092"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66E23BE6" wp14:editId="5E1CBB8A">
                <wp:simplePos x="0" y="0"/>
                <wp:positionH relativeFrom="column">
                  <wp:posOffset>2390775</wp:posOffset>
                </wp:positionH>
                <wp:positionV relativeFrom="paragraph">
                  <wp:posOffset>5374640</wp:posOffset>
                </wp:positionV>
                <wp:extent cx="2400300" cy="2752725"/>
                <wp:effectExtent l="0" t="0" r="0" b="9525"/>
                <wp:wrapNone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68C69" w14:textId="77777777" w:rsidR="005A7486" w:rsidRPr="00C32092" w:rsidRDefault="00297F07" w:rsidP="005A7486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 xml:space="preserve">All of you that are interested on develop </w:t>
                            </w:r>
                            <w:r w:rsidR="005A7486"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 xml:space="preserve">skills on coaching, no matter if you are not a people manager right now, can find a dedicated course in HP2020+. </w:t>
                            </w:r>
                          </w:p>
                          <w:p w14:paraId="1F959E45" w14:textId="77777777" w:rsidR="00297F07" w:rsidRPr="00C32092" w:rsidRDefault="00297F07" w:rsidP="005A7486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It is on the Collaborative pathway (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7030A0"/>
                                <w:sz w:val="20"/>
                                <w:szCs w:val="20"/>
                              </w:rPr>
                              <w:t>the purple mountain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) and it is called “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2E3640"/>
                                <w:sz w:val="20"/>
                                <w:szCs w:val="20"/>
                              </w:rPr>
                              <w:t>COACHING</w:t>
                            </w: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49E575F0" w14:textId="77777777" w:rsidR="005A7486" w:rsidRPr="00C32092" w:rsidRDefault="005A7486" w:rsidP="005A7486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There you will find 9 activities in different formats and different duration (from 5 min to 0.5 days).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3BE6" id="Text Box 37" o:spid="_x0000_s1033" type="#_x0000_t202" style="position:absolute;margin-left:188.25pt;margin-top:423.2pt;width:189pt;height:216.75pt;z-index:251657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79968C69" w14:textId="77777777" w:rsidR="005A7486" w:rsidRPr="00C32092" w:rsidRDefault="00297F07" w:rsidP="005A7486">
                      <w:pPr>
                        <w:widowControl w:val="0"/>
                        <w:spacing w:line="360" w:lineRule="auto"/>
                        <w:jc w:val="both"/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 xml:space="preserve">All of you that are interested on develop </w:t>
                      </w:r>
                      <w:r w:rsidR="005A7486"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 xml:space="preserve">your </w:t>
                      </w: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 xml:space="preserve">skills on coaching, no matter if you are not a people manager right now, can find a dedicated course in HP2020+. </w:t>
                      </w:r>
                    </w:p>
                    <w:p w14:paraId="1F959E45" w14:textId="77777777" w:rsidR="00297F07" w:rsidRPr="00C32092" w:rsidRDefault="00297F07" w:rsidP="005A7486">
                      <w:pPr>
                        <w:widowControl w:val="0"/>
                        <w:spacing w:line="360" w:lineRule="auto"/>
                        <w:jc w:val="both"/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It is on the Collaborative pathway (</w:t>
                      </w:r>
                      <w:r w:rsidRPr="00C32092">
                        <w:rPr>
                          <w:rFonts w:ascii="Proxima Nova A Light" w:hAnsi="Proxima Nova A Light" w:cs="Arial"/>
                          <w:color w:val="7030A0"/>
                          <w:sz w:val="20"/>
                          <w:szCs w:val="20"/>
                        </w:rPr>
                        <w:t>the purple mountain</w:t>
                      </w: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) and it is called “</w:t>
                      </w: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2E3640"/>
                          <w:sz w:val="20"/>
                          <w:szCs w:val="20"/>
                        </w:rPr>
                        <w:t>COACHING</w:t>
                      </w: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”</w:t>
                      </w:r>
                    </w:p>
                    <w:p w14:paraId="49E575F0" w14:textId="77777777" w:rsidR="005A7486" w:rsidRPr="00C32092" w:rsidRDefault="005A7486" w:rsidP="005A7486">
                      <w:pPr>
                        <w:widowControl w:val="0"/>
                        <w:spacing w:line="360" w:lineRule="auto"/>
                        <w:jc w:val="both"/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There you will find 9 activities in different formats and different duration (from 5 min to 0.5 days).</w:t>
                      </w:r>
                    </w:p>
                  </w:txbxContent>
                </v:textbox>
              </v:shape>
            </w:pict>
          </mc:Fallback>
        </mc:AlternateContent>
      </w:r>
      <w:r w:rsidR="00C32092">
        <w:rPr>
          <w:noProof/>
        </w:rPr>
        <w:drawing>
          <wp:anchor distT="0" distB="0" distL="114300" distR="114300" simplePos="0" relativeHeight="251657240" behindDoc="0" locked="0" layoutInCell="1" allowOverlap="1" wp14:anchorId="28EDC3F1" wp14:editId="0F538F54">
            <wp:simplePos x="0" y="0"/>
            <wp:positionH relativeFrom="margin">
              <wp:posOffset>4876800</wp:posOffset>
            </wp:positionH>
            <wp:positionV relativeFrom="paragraph">
              <wp:posOffset>5365750</wp:posOffset>
            </wp:positionV>
            <wp:extent cx="2433320" cy="2419350"/>
            <wp:effectExtent l="0" t="0" r="5080" b="0"/>
            <wp:wrapNone/>
            <wp:docPr id="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353">
        <w:rPr>
          <w:noProof/>
        </w:rPr>
        <mc:AlternateContent>
          <mc:Choice Requires="wps">
            <w:drawing>
              <wp:anchor distT="0" distB="0" distL="114300" distR="114300" simplePos="0" relativeHeight="251657239" behindDoc="0" locked="0" layoutInCell="1" allowOverlap="1" wp14:anchorId="0429CD25" wp14:editId="13AE361A">
                <wp:simplePos x="0" y="0"/>
                <wp:positionH relativeFrom="page">
                  <wp:posOffset>2755900</wp:posOffset>
                </wp:positionH>
                <wp:positionV relativeFrom="paragraph">
                  <wp:posOffset>3854450</wp:posOffset>
                </wp:positionV>
                <wp:extent cx="4641850" cy="1647825"/>
                <wp:effectExtent l="0" t="0" r="6350" b="9525"/>
                <wp:wrapNone/>
                <wp:docPr id="9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DF366" w14:textId="77777777" w:rsidR="00297F07" w:rsidRPr="0035331B" w:rsidRDefault="005A7486" w:rsidP="00297F07">
                            <w:pPr>
                              <w:widowControl w:val="0"/>
                              <w:spacing w:line="440" w:lineRule="exact"/>
                              <w:jc w:val="both"/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“</w:t>
                            </w:r>
                            <w:r w:rsidR="00297F07"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Coaching is unlocking a person´s potential </w:t>
                            </w:r>
                            <w:bookmarkStart w:id="0" w:name="_GoBack"/>
                            <w:bookmarkEnd w:id="0"/>
                            <w:r w:rsidR="00297F07"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to </w:t>
                            </w:r>
                            <w:proofErr w:type="spellStart"/>
                            <w:r w:rsidR="00297F07"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maximise</w:t>
                            </w:r>
                            <w:proofErr w:type="spellEnd"/>
                            <w:r w:rsidR="00297F07"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 xml:space="preserve"> their own performance It is helping them to learn rather than teaching them.</w:t>
                            </w:r>
                            <w:r w:rsidRPr="0035331B">
                              <w:rPr>
                                <w:rFonts w:ascii="Proxima Nova A Light" w:hAnsi="Proxima Nova A Light" w:cs="Arial"/>
                                <w:color w:val="8EA138"/>
                                <w:spacing w:val="8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”</w:t>
                            </w:r>
                          </w:p>
                          <w:p w14:paraId="5FDF6CE4" w14:textId="77777777" w:rsidR="00297F07" w:rsidRPr="00880C48" w:rsidRDefault="00297F07" w:rsidP="00297F07">
                            <w:pPr>
                              <w:widowControl w:val="0"/>
                              <w:spacing w:line="440" w:lineRule="exact"/>
                              <w:jc w:val="right"/>
                              <w:rPr>
                                <w:rFonts w:ascii="Proxima Nova A Light" w:hAnsi="Proxima Nova A Light" w:cs="Arial"/>
                                <w:i/>
                                <w:iCs/>
                                <w:color w:val="8EA138"/>
                                <w:spacing w:val="8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880C48">
                              <w:rPr>
                                <w:rFonts w:ascii="Proxima Nova A Light" w:hAnsi="Proxima Nova A Light" w:cs="Arial"/>
                                <w:i/>
                                <w:iCs/>
                                <w:color w:val="8EA138"/>
                                <w:spacing w:val="8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John Whitmore, in Coaching for Performance</w:t>
                            </w:r>
                          </w:p>
                          <w:p w14:paraId="196142B1" w14:textId="77777777" w:rsidR="00297F07" w:rsidRPr="0035331B" w:rsidRDefault="00297F07" w:rsidP="00297F07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Proxima Nova A Light" w:hAnsi="Proxima Nova A Light" w:cs="Arial"/>
                                <w:color w:val="8EA138"/>
                                <w:w w:val="90"/>
                                <w:sz w:val="40"/>
                                <w:szCs w:val="40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CD25" id="Text Box 36" o:spid="_x0000_s1034" type="#_x0000_t202" style="position:absolute;margin-left:217pt;margin-top:303.5pt;width:365.5pt;height:129.75pt;z-index:251657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4A2DF366" w14:textId="77777777" w:rsidR="00297F07" w:rsidRPr="0035331B" w:rsidRDefault="005A7486" w:rsidP="00297F07">
                      <w:pPr>
                        <w:widowControl w:val="0"/>
                        <w:spacing w:line="440" w:lineRule="exact"/>
                        <w:jc w:val="both"/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</w:pPr>
                      <w:r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>“</w:t>
                      </w:r>
                      <w:r w:rsidR="00297F07"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 xml:space="preserve">Coaching is unlocking a person´s potential </w:t>
                      </w:r>
                      <w:bookmarkStart w:id="1" w:name="_GoBack"/>
                      <w:bookmarkEnd w:id="1"/>
                      <w:r w:rsidR="00297F07"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 xml:space="preserve">to </w:t>
                      </w:r>
                      <w:proofErr w:type="spellStart"/>
                      <w:r w:rsidR="00297F07"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>maximise</w:t>
                      </w:r>
                      <w:proofErr w:type="spellEnd"/>
                      <w:r w:rsidR="00297F07"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 xml:space="preserve"> their own performance It is helping them to learn rather than teaching them.</w:t>
                      </w:r>
                      <w:r w:rsidRPr="0035331B">
                        <w:rPr>
                          <w:rFonts w:ascii="Proxima Nova A Light" w:hAnsi="Proxima Nova A Light" w:cs="Arial"/>
                          <w:color w:val="8EA138"/>
                          <w:spacing w:val="8"/>
                          <w:w w:val="90"/>
                          <w:sz w:val="36"/>
                          <w:szCs w:val="36"/>
                          <w:lang w:val="en"/>
                        </w:rPr>
                        <w:t>”</w:t>
                      </w:r>
                    </w:p>
                    <w:p w14:paraId="5FDF6CE4" w14:textId="77777777" w:rsidR="00297F07" w:rsidRPr="00880C48" w:rsidRDefault="00297F07" w:rsidP="00297F07">
                      <w:pPr>
                        <w:widowControl w:val="0"/>
                        <w:spacing w:line="440" w:lineRule="exact"/>
                        <w:jc w:val="right"/>
                        <w:rPr>
                          <w:rFonts w:ascii="Proxima Nova A Light" w:hAnsi="Proxima Nova A Light" w:cs="Arial"/>
                          <w:i/>
                          <w:iCs/>
                          <w:color w:val="8EA138"/>
                          <w:spacing w:val="8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880C48">
                        <w:rPr>
                          <w:rFonts w:ascii="Proxima Nova A Light" w:hAnsi="Proxima Nova A Light" w:cs="Arial"/>
                          <w:i/>
                          <w:iCs/>
                          <w:color w:val="8EA138"/>
                          <w:spacing w:val="8"/>
                          <w:w w:val="90"/>
                          <w:sz w:val="28"/>
                          <w:szCs w:val="28"/>
                          <w:lang w:val="en"/>
                        </w:rPr>
                        <w:t>John Whitmore, in Coaching for Performance</w:t>
                      </w:r>
                    </w:p>
                    <w:p w14:paraId="196142B1" w14:textId="77777777" w:rsidR="00297F07" w:rsidRPr="0035331B" w:rsidRDefault="00297F07" w:rsidP="00297F07">
                      <w:pPr>
                        <w:widowControl w:val="0"/>
                        <w:spacing w:line="440" w:lineRule="exact"/>
                        <w:jc w:val="center"/>
                        <w:rPr>
                          <w:rFonts w:ascii="Proxima Nova A Light" w:hAnsi="Proxima Nova A Light" w:cs="Arial"/>
                          <w:color w:val="8EA138"/>
                          <w:w w:val="90"/>
                          <w:sz w:val="40"/>
                          <w:szCs w:val="40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46" behindDoc="0" locked="0" layoutInCell="1" allowOverlap="1" wp14:anchorId="610C6C65" wp14:editId="1D5E39D8">
                <wp:simplePos x="0" y="0"/>
                <wp:positionH relativeFrom="page">
                  <wp:posOffset>6705600</wp:posOffset>
                </wp:positionH>
                <wp:positionV relativeFrom="paragraph">
                  <wp:posOffset>8834120</wp:posOffset>
                </wp:positionV>
                <wp:extent cx="1076325" cy="281940"/>
                <wp:effectExtent l="0" t="0" r="9525" b="381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2326CB" w14:textId="511694B1" w:rsidR="00E73425" w:rsidRPr="00C32092" w:rsidRDefault="00E73425" w:rsidP="00E73425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CZECHIA</w:t>
                            </w:r>
                            <w:r w:rsidR="00F81CFE"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614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6C65" id="_x0000_s1035" type="#_x0000_t202" style="position:absolute;margin-left:528pt;margin-top:695.6pt;width:84.75pt;height:22.2pt;z-index:251657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772326CB" w14:textId="511694B1" w:rsidR="00E73425" w:rsidRPr="00C32092" w:rsidRDefault="00E73425" w:rsidP="00E73425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CZECHIA</w:t>
                      </w:r>
                      <w:r w:rsidR="00F81CFE"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614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w:drawing>
          <wp:anchor distT="0" distB="0" distL="114300" distR="114300" simplePos="0" relativeHeight="251657245" behindDoc="0" locked="0" layoutInCell="1" allowOverlap="1" wp14:anchorId="6674F462" wp14:editId="42DDE85D">
            <wp:simplePos x="0" y="0"/>
            <wp:positionH relativeFrom="margin">
              <wp:posOffset>6219190</wp:posOffset>
            </wp:positionH>
            <wp:positionV relativeFrom="paragraph">
              <wp:posOffset>8889365</wp:posOffset>
            </wp:positionV>
            <wp:extent cx="262890" cy="176530"/>
            <wp:effectExtent l="0" t="0" r="3810" b="0"/>
            <wp:wrapNone/>
            <wp:docPr id="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44" behindDoc="0" locked="0" layoutInCell="1" allowOverlap="1" wp14:anchorId="69C6AF52" wp14:editId="562809E8">
                <wp:simplePos x="0" y="0"/>
                <wp:positionH relativeFrom="page">
                  <wp:posOffset>5539740</wp:posOffset>
                </wp:positionH>
                <wp:positionV relativeFrom="paragraph">
                  <wp:posOffset>8833485</wp:posOffset>
                </wp:positionV>
                <wp:extent cx="970280" cy="281940"/>
                <wp:effectExtent l="0" t="0" r="1270" b="381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969F77" w14:textId="645148F0" w:rsidR="004453CC" w:rsidRPr="00C32092" w:rsidRDefault="004453CC" w:rsidP="004453CC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DENMA</w:t>
                            </w:r>
                            <w:r w:rsidR="00E96D49"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RK 800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AF52" id="_x0000_s1036" type="#_x0000_t202" style="position:absolute;margin-left:436.2pt;margin-top:695.55pt;width:76.4pt;height:22.2pt;z-index:251657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ri+g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05969F77" w14:textId="645148F0" w:rsidR="004453CC" w:rsidRPr="00C32092" w:rsidRDefault="004453CC" w:rsidP="004453CC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DENMA</w:t>
                      </w:r>
                      <w:r w:rsidR="00E96D49"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RK 800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w:drawing>
          <wp:anchor distT="0" distB="0" distL="114300" distR="114300" simplePos="0" relativeHeight="251657243" behindDoc="0" locked="0" layoutInCell="1" allowOverlap="1" wp14:anchorId="5B36A67A" wp14:editId="5910E61E">
            <wp:simplePos x="0" y="0"/>
            <wp:positionH relativeFrom="margin">
              <wp:posOffset>5045075</wp:posOffset>
            </wp:positionH>
            <wp:positionV relativeFrom="paragraph">
              <wp:posOffset>8881745</wp:posOffset>
            </wp:positionV>
            <wp:extent cx="262890" cy="197485"/>
            <wp:effectExtent l="0" t="0" r="381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w:drawing>
          <wp:anchor distT="0" distB="0" distL="114300" distR="114300" simplePos="0" relativeHeight="251657236" behindDoc="0" locked="0" layoutInCell="1" allowOverlap="1" wp14:anchorId="3D546948" wp14:editId="7858E8C2">
            <wp:simplePos x="0" y="0"/>
            <wp:positionH relativeFrom="margin">
              <wp:posOffset>3769360</wp:posOffset>
            </wp:positionH>
            <wp:positionV relativeFrom="paragraph">
              <wp:posOffset>8877300</wp:posOffset>
            </wp:positionV>
            <wp:extent cx="292100" cy="197485"/>
            <wp:effectExtent l="0" t="0" r="0" b="0"/>
            <wp:wrapNone/>
            <wp:docPr id="8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37" behindDoc="0" locked="0" layoutInCell="1" allowOverlap="1" wp14:anchorId="1A25F5C6" wp14:editId="05E64ED8">
                <wp:simplePos x="0" y="0"/>
                <wp:positionH relativeFrom="page">
                  <wp:posOffset>4289425</wp:posOffset>
                </wp:positionH>
                <wp:positionV relativeFrom="paragraph">
                  <wp:posOffset>8833485</wp:posOffset>
                </wp:positionV>
                <wp:extent cx="970280" cy="281940"/>
                <wp:effectExtent l="0" t="0" r="1270" b="381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C86A3" w14:textId="397818BC" w:rsidR="00AB14F7" w:rsidRPr="00C32092" w:rsidRDefault="00EC3164" w:rsidP="00AB14F7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SLO</w:t>
                            </w:r>
                            <w:r w:rsidR="00B50DC2"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VAKIA 1700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F5C6" id="_x0000_s1037" type="#_x0000_t202" style="position:absolute;margin-left:337.75pt;margin-top:695.55pt;width:76.4pt;height:22.2pt;z-index:251657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680C86A3" w14:textId="397818BC" w:rsidR="00AB14F7" w:rsidRPr="00C32092" w:rsidRDefault="00EC3164" w:rsidP="00AB14F7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SLO</w:t>
                      </w:r>
                      <w:r w:rsidR="00B50DC2"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VAKIA 1700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35" behindDoc="0" locked="0" layoutInCell="1" allowOverlap="1" wp14:anchorId="79553E07" wp14:editId="6F6B6B63">
                <wp:simplePos x="0" y="0"/>
                <wp:positionH relativeFrom="page">
                  <wp:posOffset>3059430</wp:posOffset>
                </wp:positionH>
                <wp:positionV relativeFrom="paragraph">
                  <wp:posOffset>8837930</wp:posOffset>
                </wp:positionV>
                <wp:extent cx="1076325" cy="281940"/>
                <wp:effectExtent l="0" t="0" r="9525" b="3810"/>
                <wp:wrapNone/>
                <wp:docPr id="8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9F0D24" w14:textId="77777777" w:rsidR="00AB14F7" w:rsidRPr="00C32092" w:rsidRDefault="00AB14F7" w:rsidP="00AB14F7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SPAIN 4500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3E07" id="_x0000_s1038" type="#_x0000_t202" style="position:absolute;margin-left:240.9pt;margin-top:695.9pt;width:84.75pt;height:22.2pt;z-index:251657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6r/AIAAI4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319F0D24" w14:textId="77777777" w:rsidR="00AB14F7" w:rsidRPr="00C32092" w:rsidRDefault="00AB14F7" w:rsidP="00AB14F7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SPAIN 4500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w:drawing>
          <wp:anchor distT="0" distB="0" distL="114300" distR="114300" simplePos="0" relativeHeight="251657234" behindDoc="0" locked="0" layoutInCell="1" allowOverlap="1" wp14:anchorId="3242FAA1" wp14:editId="0703BAA4">
            <wp:simplePos x="0" y="0"/>
            <wp:positionH relativeFrom="margin">
              <wp:posOffset>2515235</wp:posOffset>
            </wp:positionH>
            <wp:positionV relativeFrom="paragraph">
              <wp:posOffset>8877935</wp:posOffset>
            </wp:positionV>
            <wp:extent cx="302260" cy="201295"/>
            <wp:effectExtent l="0" t="0" r="2540" b="8255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2" b="4843"/>
                    <a:stretch/>
                  </pic:blipFill>
                  <pic:spPr bwMode="auto">
                    <a:xfrm>
                      <a:off x="0" y="0"/>
                      <a:ext cx="30226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33" behindDoc="0" locked="0" layoutInCell="1" allowOverlap="1" wp14:anchorId="350AF2BB" wp14:editId="351BDADA">
                <wp:simplePos x="0" y="0"/>
                <wp:positionH relativeFrom="page">
                  <wp:posOffset>1782445</wp:posOffset>
                </wp:positionH>
                <wp:positionV relativeFrom="paragraph">
                  <wp:posOffset>8839200</wp:posOffset>
                </wp:positionV>
                <wp:extent cx="1076325" cy="281940"/>
                <wp:effectExtent l="0" t="0" r="9525" b="3810"/>
                <wp:wrapNone/>
                <wp:docPr id="8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E5A571" w14:textId="77777777" w:rsidR="00AB14F7" w:rsidRPr="00C32092" w:rsidRDefault="00AB14F7" w:rsidP="00AB14F7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FRANCE 10.000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F2BB" id="_x0000_s1039" type="#_x0000_t202" style="position:absolute;margin-left:140.35pt;margin-top:696pt;width:84.75pt;height:22.2pt;z-index:251657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tX/AIAAI4GAAAOAAAAZHJzL2Uyb0RvYy54bWysVW1vmzAQ/j5p/8HydwokhDeVVgmBaVL3&#10;IrX7AQ6YYA1sZrsl3bT/vrNJWtLtw7SOSJbPPt89d8/d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14:paraId="67E5A571" w14:textId="77777777" w:rsidR="00AB14F7" w:rsidRPr="00C32092" w:rsidRDefault="00AB14F7" w:rsidP="00AB14F7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FRANCE 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639">
        <w:rPr>
          <w:noProof/>
        </w:rPr>
        <w:drawing>
          <wp:anchor distT="0" distB="0" distL="114300" distR="114300" simplePos="0" relativeHeight="251657232" behindDoc="0" locked="0" layoutInCell="1" allowOverlap="1" wp14:anchorId="4F0CA6D3" wp14:editId="08A7BCA8">
            <wp:simplePos x="0" y="0"/>
            <wp:positionH relativeFrom="margin">
              <wp:posOffset>1251585</wp:posOffset>
            </wp:positionH>
            <wp:positionV relativeFrom="paragraph">
              <wp:posOffset>8879205</wp:posOffset>
            </wp:positionV>
            <wp:extent cx="294640" cy="194310"/>
            <wp:effectExtent l="0" t="0" r="0" b="0"/>
            <wp:wrapNone/>
            <wp:docPr id="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" t="6063" r="7546" b="5864"/>
                    <a:stretch/>
                  </pic:blipFill>
                  <pic:spPr bwMode="auto">
                    <a:xfrm>
                      <a:off x="0" y="0"/>
                      <a:ext cx="29464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w:drawing>
          <wp:anchor distT="0" distB="0" distL="114300" distR="114300" simplePos="0" relativeHeight="251657230" behindDoc="0" locked="0" layoutInCell="1" allowOverlap="1" wp14:anchorId="323C22A8" wp14:editId="25FD3C3E">
            <wp:simplePos x="0" y="0"/>
            <wp:positionH relativeFrom="margin">
              <wp:posOffset>141605</wp:posOffset>
            </wp:positionH>
            <wp:positionV relativeFrom="paragraph">
              <wp:posOffset>8875395</wp:posOffset>
            </wp:positionV>
            <wp:extent cx="302260" cy="197485"/>
            <wp:effectExtent l="0" t="0" r="2540" b="0"/>
            <wp:wrapNone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1" t="8387" r="4684" b="1"/>
                    <a:stretch/>
                  </pic:blipFill>
                  <pic:spPr bwMode="auto">
                    <a:xfrm>
                      <a:off x="0" y="0"/>
                      <a:ext cx="3022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9">
        <w:rPr>
          <w:noProof/>
        </w:rPr>
        <mc:AlternateContent>
          <mc:Choice Requires="wps">
            <w:drawing>
              <wp:anchor distT="0" distB="0" distL="114300" distR="114300" simplePos="0" relativeHeight="251657231" behindDoc="0" locked="0" layoutInCell="1" allowOverlap="1" wp14:anchorId="2AB50831" wp14:editId="7EFCEDBD">
                <wp:simplePos x="0" y="0"/>
                <wp:positionH relativeFrom="page">
                  <wp:posOffset>671195</wp:posOffset>
                </wp:positionH>
                <wp:positionV relativeFrom="paragraph">
                  <wp:posOffset>8835390</wp:posOffset>
                </wp:positionV>
                <wp:extent cx="933450" cy="281940"/>
                <wp:effectExtent l="0" t="0" r="0" b="3810"/>
                <wp:wrapNone/>
                <wp:docPr id="8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70240" w14:textId="77777777" w:rsidR="00AB14F7" w:rsidRPr="00C32092" w:rsidRDefault="00AB14F7" w:rsidP="00AB14F7">
                            <w:pPr>
                              <w:widowControl w:val="0"/>
                              <w:spacing w:line="32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ITALY 10.990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0831" id="_x0000_s1040" type="#_x0000_t202" style="position:absolute;margin-left:52.85pt;margin-top:695.7pt;width:73.5pt;height:22.2pt;z-index:251657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14:paraId="11870240" w14:textId="77777777" w:rsidR="00AB14F7" w:rsidRPr="00C32092" w:rsidRDefault="00AB14F7" w:rsidP="00AB14F7">
                      <w:pPr>
                        <w:widowControl w:val="0"/>
                        <w:spacing w:line="320" w:lineRule="exact"/>
                        <w:rPr>
                          <w:rFonts w:ascii="Proxima Nova A Light" w:hAnsi="Proxima Nova A Light" w:cs="Arial"/>
                          <w:color w:val="FFFFFF" w:themeColor="background1"/>
                          <w:sz w:val="13"/>
                          <w:szCs w:val="13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ITALY 10.990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03F4">
        <w:rPr>
          <w:noProof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66E23BF6" wp14:editId="4282DA86">
                <wp:simplePos x="0" y="0"/>
                <wp:positionH relativeFrom="column">
                  <wp:posOffset>200025</wp:posOffset>
                </wp:positionH>
                <wp:positionV relativeFrom="paragraph">
                  <wp:posOffset>485775</wp:posOffset>
                </wp:positionV>
                <wp:extent cx="647700" cy="342900"/>
                <wp:effectExtent l="0" t="0" r="0" b="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9A8D4C" w14:textId="5CF0E322" w:rsidR="00EC159D" w:rsidRPr="00C32092" w:rsidRDefault="008303F4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Proxima Nova A Light" w:hAnsi="Proxima Nova A Light" w:cs="Arial"/>
                                <w:color w:val="FFFFFF" w:themeColor="background1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pacing w:val="20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FEBRUARY</w:t>
                            </w:r>
                            <w:r w:rsidR="00421260" w:rsidRPr="00C32092"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pacing w:val="20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br/>
                            </w:r>
                            <w:r w:rsidR="00DF5358" w:rsidRPr="00C32092">
                              <w:rPr>
                                <w:rFonts w:ascii="Proxima Nova A Light" w:hAnsi="Proxima Nova A Light" w:cs="Arial"/>
                                <w:color w:val="FFFFFF" w:themeColor="background1"/>
                                <w:spacing w:val="20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23BF6" id="Text Box 41" o:spid="_x0000_s1041" type="#_x0000_t202" style="position:absolute;margin-left:15.75pt;margin-top:38.25pt;width:51pt;height:27pt;z-index:2516572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" filled="f" fillcolor="#fffffe" stroked="f" strokecolor="#212120" insetpen="t">
                <v:textbox inset="2.88pt,2.88pt,2.88pt,2.88pt">
                  <w:txbxContent>
                    <w:p w14:paraId="769A8D4C" w14:textId="5CF0E322" w:rsidR="00EC159D" w:rsidRPr="00C32092" w:rsidRDefault="008303F4" w:rsidP="00EC159D">
                      <w:pPr>
                        <w:widowControl w:val="0"/>
                        <w:spacing w:line="160" w:lineRule="exact"/>
                        <w:rPr>
                          <w:rFonts w:ascii="Proxima Nova A Light" w:hAnsi="Proxima Nova A Light" w:cs="Arial"/>
                          <w:color w:val="FFFFFF" w:themeColor="background1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FFFFFF" w:themeColor="background1"/>
                          <w:spacing w:val="20"/>
                          <w:w w:val="90"/>
                          <w:sz w:val="14"/>
                          <w:szCs w:val="14"/>
                          <w:lang w:val="en"/>
                        </w:rPr>
                        <w:t>FEBRUARY</w:t>
                      </w:r>
                      <w:r w:rsidR="00421260" w:rsidRPr="00C32092">
                        <w:rPr>
                          <w:rFonts w:ascii="Proxima Nova A Light" w:hAnsi="Proxima Nova A Light" w:cs="Arial"/>
                          <w:color w:val="FFFFFF" w:themeColor="background1"/>
                          <w:spacing w:val="20"/>
                          <w:w w:val="90"/>
                          <w:sz w:val="14"/>
                          <w:szCs w:val="14"/>
                          <w:lang w:val="en"/>
                        </w:rPr>
                        <w:br/>
                      </w:r>
                      <w:r w:rsidR="00DF5358" w:rsidRPr="00C32092">
                        <w:rPr>
                          <w:rFonts w:ascii="Proxima Nova A Light" w:hAnsi="Proxima Nova A Light" w:cs="Arial"/>
                          <w:color w:val="FFFFFF" w:themeColor="background1"/>
                          <w:spacing w:val="20"/>
                          <w:w w:val="90"/>
                          <w:sz w:val="14"/>
                          <w:szCs w:val="14"/>
                          <w:lang w:val="en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A03568">
        <w:rPr>
          <w:noProof/>
        </w:rPr>
        <mc:AlternateContent>
          <mc:Choice Requires="wps">
            <w:drawing>
              <wp:anchor distT="0" distB="0" distL="114300" distR="114300" simplePos="0" relativeHeight="251657241" behindDoc="0" locked="0" layoutInCell="1" allowOverlap="1" wp14:anchorId="60D8D163" wp14:editId="72217E30">
                <wp:simplePos x="0" y="0"/>
                <wp:positionH relativeFrom="margin">
                  <wp:posOffset>2400300</wp:posOffset>
                </wp:positionH>
                <wp:positionV relativeFrom="paragraph">
                  <wp:posOffset>7953374</wp:posOffset>
                </wp:positionV>
                <wp:extent cx="4777105" cy="523875"/>
                <wp:effectExtent l="0" t="0" r="4445" b="9525"/>
                <wp:wrapNone/>
                <wp:docPr id="9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10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02B70F" w14:textId="77777777" w:rsidR="00A03568" w:rsidRPr="00C32092" w:rsidRDefault="00A03568" w:rsidP="00A03568">
                            <w:pPr>
                              <w:widowControl w:val="0"/>
                              <w:spacing w:line="360" w:lineRule="auto"/>
                              <w:jc w:val="both"/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</w:pPr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 xml:space="preserve">There is also an additional activity outside this course: Set the Tone for Trust – Create an </w:t>
                            </w:r>
                            <w:proofErr w:type="spellStart"/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Enviroment</w:t>
                            </w:r>
                            <w:proofErr w:type="spellEnd"/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 xml:space="preserve"> in Which People Hear Your Message. HAPPY </w:t>
                            </w:r>
                            <w:proofErr w:type="gramStart"/>
                            <w:r w:rsidRPr="00C32092">
                              <w:rPr>
                                <w:rFonts w:ascii="Proxima Nova A Light" w:hAnsi="Proxima Nova A Light" w:cs="Arial"/>
                                <w:color w:val="2E3640"/>
                                <w:sz w:val="20"/>
                                <w:szCs w:val="20"/>
                              </w:rPr>
                              <w:t>COACHING 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D163" id="_x0000_s1042" type="#_x0000_t202" style="position:absolute;margin-left:189pt;margin-top:626.25pt;width:376.15pt;height:41.25pt;z-index:251657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8tX/Q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14:paraId="7102B70F" w14:textId="77777777" w:rsidR="00A03568" w:rsidRPr="00C32092" w:rsidRDefault="00A03568" w:rsidP="00A03568">
                      <w:pPr>
                        <w:widowControl w:val="0"/>
                        <w:spacing w:line="360" w:lineRule="auto"/>
                        <w:jc w:val="both"/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</w:pPr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 xml:space="preserve">There is also an additional activity outside this course: Set the Tone for Trust – Create an </w:t>
                      </w:r>
                      <w:proofErr w:type="spellStart"/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Enviroment</w:t>
                      </w:r>
                      <w:proofErr w:type="spellEnd"/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 xml:space="preserve"> in Which People Hear Your Message. HAPPY </w:t>
                      </w:r>
                      <w:proofErr w:type="gramStart"/>
                      <w:r w:rsidRPr="00C32092">
                        <w:rPr>
                          <w:rFonts w:ascii="Proxima Nova A Light" w:hAnsi="Proxima Nova A Light" w:cs="Arial"/>
                          <w:color w:val="2E3640"/>
                          <w:sz w:val="20"/>
                          <w:szCs w:val="20"/>
                        </w:rPr>
                        <w:t>COACHING !!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C4B73">
        <w:rPr>
          <w:noProof/>
        </w:rPr>
        <mc:AlternateContent>
          <mc:Choice Requires="wps">
            <w:drawing>
              <wp:anchor distT="0" distB="0" distL="114300" distR="114300" simplePos="0" relativeHeight="251657228" behindDoc="0" locked="0" layoutInCell="1" allowOverlap="1" wp14:anchorId="745F8D1C" wp14:editId="09F2ED9A">
                <wp:simplePos x="0" y="0"/>
                <wp:positionH relativeFrom="margin">
                  <wp:align>left</wp:align>
                </wp:positionH>
                <wp:positionV relativeFrom="paragraph">
                  <wp:posOffset>8458200</wp:posOffset>
                </wp:positionV>
                <wp:extent cx="7282180" cy="843915"/>
                <wp:effectExtent l="0" t="0" r="0" b="0"/>
                <wp:wrapNone/>
                <wp:docPr id="7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180" cy="843915"/>
                        </a:xfrm>
                        <a:prstGeom prst="rect">
                          <a:avLst/>
                        </a:prstGeom>
                        <a:solidFill>
                          <a:srgbClr val="D4033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FAB4" id="Rectangle 5" o:spid="_x0000_s1026" style="position:absolute;margin-left:0;margin-top:666pt;width:573.4pt;height:66.45pt;z-index:2516572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" fillcolor="#d4033b" stroked="f">
                <v:textbox inset="2.88pt,2.88pt,2.88pt,2.88pt"/>
                <w10:wrap anchorx="margin"/>
              </v:rect>
            </w:pict>
          </mc:Fallback>
        </mc:AlternateContent>
      </w:r>
      <w:r w:rsidR="00960F2A">
        <w:rPr>
          <w:noProof/>
        </w:rPr>
        <mc:AlternateContent>
          <mc:Choice Requires="wps">
            <w:drawing>
              <wp:anchor distT="0" distB="0" distL="114300" distR="114300" simplePos="0" relativeHeight="251657223" behindDoc="0" locked="0" layoutInCell="1" allowOverlap="1" wp14:anchorId="66E23BE0" wp14:editId="4791F1A8">
                <wp:simplePos x="0" y="0"/>
                <wp:positionH relativeFrom="page">
                  <wp:align>right</wp:align>
                </wp:positionH>
                <wp:positionV relativeFrom="paragraph">
                  <wp:posOffset>3418840</wp:posOffset>
                </wp:positionV>
                <wp:extent cx="5257800" cy="419100"/>
                <wp:effectExtent l="0" t="0" r="0" b="0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C5D45F" w14:textId="77777777" w:rsidR="00EC159D" w:rsidRPr="0035331B" w:rsidRDefault="001C4B73" w:rsidP="001C4B7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8EA138"/>
                                <w:w w:val="90"/>
                                <w:sz w:val="40"/>
                                <w:szCs w:val="40"/>
                                <w:lang w:val="en"/>
                              </w:rPr>
                            </w:pPr>
                            <w:r w:rsidRPr="0035331B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8EA138"/>
                                <w:spacing w:val="8"/>
                                <w:w w:val="90"/>
                                <w:sz w:val="40"/>
                                <w:szCs w:val="40"/>
                                <w:lang w:val="en"/>
                              </w:rPr>
                              <w:t xml:space="preserve">Coaching: what is </w:t>
                            </w:r>
                            <w:r w:rsidR="005A7486" w:rsidRPr="0035331B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8EA138"/>
                                <w:spacing w:val="8"/>
                                <w:w w:val="90"/>
                                <w:sz w:val="40"/>
                                <w:szCs w:val="40"/>
                                <w:lang w:val="en"/>
                              </w:rPr>
                              <w:t xml:space="preserve">in </w:t>
                            </w:r>
                            <w:r w:rsidRPr="0035331B">
                              <w:rPr>
                                <w:rFonts w:ascii="Proxima Nova A Medium" w:hAnsi="Proxima Nova A Medium" w:cs="Arial"/>
                                <w:b/>
                                <w:bCs/>
                                <w:color w:val="8EA138"/>
                                <w:spacing w:val="8"/>
                                <w:w w:val="90"/>
                                <w:sz w:val="40"/>
                                <w:szCs w:val="40"/>
                                <w:lang w:val="en"/>
                              </w:rPr>
                              <w:t>HP2020+ for me?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23BE0" id="_x0000_s1043" type="#_x0000_t202" style="position:absolute;margin-left:362.8pt;margin-top:269.2pt;width:414pt;height:33pt;z-index:251657223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14:paraId="51C5D45F" w14:textId="77777777" w:rsidR="00EC159D" w:rsidRPr="0035331B" w:rsidRDefault="001C4B73" w:rsidP="001C4B73">
                      <w:pPr>
                        <w:widowControl w:val="0"/>
                        <w:spacing w:line="440" w:lineRule="exact"/>
                        <w:jc w:val="center"/>
                        <w:rPr>
                          <w:rFonts w:ascii="Proxima Nova A Medium" w:hAnsi="Proxima Nova A Medium" w:cs="Arial"/>
                          <w:b/>
                          <w:bCs/>
                          <w:color w:val="8EA138"/>
                          <w:w w:val="90"/>
                          <w:sz w:val="40"/>
                          <w:szCs w:val="40"/>
                          <w:lang w:val="en"/>
                        </w:rPr>
                      </w:pPr>
                      <w:r w:rsidRPr="0035331B">
                        <w:rPr>
                          <w:rFonts w:ascii="Proxima Nova A Medium" w:hAnsi="Proxima Nova A Medium" w:cs="Arial"/>
                          <w:b/>
                          <w:bCs/>
                          <w:color w:val="8EA138"/>
                          <w:spacing w:val="8"/>
                          <w:w w:val="90"/>
                          <w:sz w:val="40"/>
                          <w:szCs w:val="40"/>
                          <w:lang w:val="en"/>
                        </w:rPr>
                        <w:t xml:space="preserve">Coaching: what is </w:t>
                      </w:r>
                      <w:r w:rsidR="005A7486" w:rsidRPr="0035331B">
                        <w:rPr>
                          <w:rFonts w:ascii="Proxima Nova A Medium" w:hAnsi="Proxima Nova A Medium" w:cs="Arial"/>
                          <w:b/>
                          <w:bCs/>
                          <w:color w:val="8EA138"/>
                          <w:spacing w:val="8"/>
                          <w:w w:val="90"/>
                          <w:sz w:val="40"/>
                          <w:szCs w:val="40"/>
                          <w:lang w:val="en"/>
                        </w:rPr>
                        <w:t xml:space="preserve">in </w:t>
                      </w:r>
                      <w:r w:rsidRPr="0035331B">
                        <w:rPr>
                          <w:rFonts w:ascii="Proxima Nova A Medium" w:hAnsi="Proxima Nova A Medium" w:cs="Arial"/>
                          <w:b/>
                          <w:bCs/>
                          <w:color w:val="8EA138"/>
                          <w:spacing w:val="8"/>
                          <w:w w:val="90"/>
                          <w:sz w:val="40"/>
                          <w:szCs w:val="40"/>
                          <w:lang w:val="en"/>
                        </w:rPr>
                        <w:t>HP2020+ for me?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5358">
        <w:rPr>
          <w:noProof/>
        </w:rPr>
        <w:drawing>
          <wp:anchor distT="0" distB="0" distL="114300" distR="114300" simplePos="0" relativeHeight="251657216" behindDoc="0" locked="0" layoutInCell="1" allowOverlap="1" wp14:anchorId="66E23BE8" wp14:editId="44F08329">
            <wp:simplePos x="0" y="0"/>
            <wp:positionH relativeFrom="margin">
              <wp:align>right</wp:align>
            </wp:positionH>
            <wp:positionV relativeFrom="paragraph">
              <wp:posOffset>766072</wp:posOffset>
            </wp:positionV>
            <wp:extent cx="7297558" cy="2324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Documents and Settings\tamic\Desktop\TC999D\TC9990301D-PB\TC9990301-IMG02.jpg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55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12A">
        <w:rPr>
          <w:noProof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66E23BFA" wp14:editId="59E4A086">
                <wp:simplePos x="0" y="0"/>
                <wp:positionH relativeFrom="margin">
                  <wp:align>left</wp:align>
                </wp:positionH>
                <wp:positionV relativeFrom="paragraph">
                  <wp:posOffset>661988</wp:posOffset>
                </wp:positionV>
                <wp:extent cx="7319963" cy="975360"/>
                <wp:effectExtent l="0" t="0" r="14605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963" cy="975360"/>
                          <a:chOff x="0" y="0"/>
                          <a:chExt cx="7543800" cy="975451"/>
                        </a:xfrm>
                      </wpg:grpSpPr>
                      <wps:wsp>
                        <wps:cNvPr id="38" name="Freeform 44"/>
                        <wps:cNvSpPr>
                          <a:spLocks/>
                        </wps:cNvSpPr>
                        <wps:spPr bwMode="auto">
                          <a:xfrm>
                            <a:off x="0" y="174172"/>
                            <a:ext cx="7540625" cy="66484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5 h 215"/>
                              <a:gd name="T2" fmla="*/ 2448 w 2448"/>
                              <a:gd name="T3" fmla="*/ 108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5">
                                <a:moveTo>
                                  <a:pt x="0" y="215"/>
                                </a:moveTo>
                                <a:cubicBezTo>
                                  <a:pt x="947" y="0"/>
                                  <a:pt x="1842" y="35"/>
                                  <a:pt x="2448" y="10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5"/>
                        <wps:cNvSpPr>
                          <a:spLocks/>
                        </wps:cNvSpPr>
                        <wps:spPr bwMode="auto">
                          <a:xfrm>
                            <a:off x="0" y="141514"/>
                            <a:ext cx="7543800" cy="772795"/>
                          </a:xfrm>
                          <a:custGeom>
                            <a:avLst/>
                            <a:gdLst>
                              <a:gd name="T0" fmla="*/ 0 w 2449"/>
                              <a:gd name="T1" fmla="*/ 250 h 250"/>
                              <a:gd name="T2" fmla="*/ 2449 w 2449"/>
                              <a:gd name="T3" fmla="*/ 54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9" h="250">
                                <a:moveTo>
                                  <a:pt x="0" y="250"/>
                                </a:moveTo>
                                <a:cubicBezTo>
                                  <a:pt x="938" y="0"/>
                                  <a:pt x="1835" y="2"/>
                                  <a:pt x="2449" y="5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0625" cy="73660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71 h 238"/>
                              <a:gd name="T2" fmla="*/ 0 w 2448"/>
                              <a:gd name="T3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2448" y="71"/>
                                </a:moveTo>
                                <a:cubicBezTo>
                                  <a:pt x="1835" y="12"/>
                                  <a:pt x="939" y="0"/>
                                  <a:pt x="0" y="23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7"/>
                        <wps:cNvSpPr>
                          <a:spLocks/>
                        </wps:cNvSpPr>
                        <wps:spPr bwMode="auto">
                          <a:xfrm>
                            <a:off x="0" y="108857"/>
                            <a:ext cx="7540625" cy="73279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7 h 237"/>
                              <a:gd name="T2" fmla="*/ 2448 w 2448"/>
                              <a:gd name="T3" fmla="*/ 75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7">
                                <a:moveTo>
                                  <a:pt x="0" y="237"/>
                                </a:moveTo>
                                <a:cubicBezTo>
                                  <a:pt x="940" y="0"/>
                                  <a:pt x="1835" y="15"/>
                                  <a:pt x="2448" y="7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8"/>
                        <wps:cNvSpPr>
                          <a:spLocks/>
                        </wps:cNvSpPr>
                        <wps:spPr bwMode="auto">
                          <a:xfrm>
                            <a:off x="0" y="239486"/>
                            <a:ext cx="7540625" cy="73596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8 h 238"/>
                              <a:gd name="T2" fmla="*/ 2448 w 2448"/>
                              <a:gd name="T3" fmla="*/ 7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0" y="238"/>
                                </a:moveTo>
                                <a:cubicBezTo>
                                  <a:pt x="939" y="0"/>
                                  <a:pt x="1834" y="12"/>
                                  <a:pt x="2448" y="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B74978" id="Group 50" o:spid="_x0000_s1026" style="position:absolute;margin-left:0;margin-top:52.15pt;width:576.4pt;height:76.8pt;z-index:251657219;mso-position-horizontal:left;mso-position-horizontal-relative:margin;mso-width-relative:margin" coordsize="75438,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">
                <v:shape id="Freeform 44" o:spid="_x0000_s1027" style="position:absolute;top:1741;width:75406;height:6649;visibility:visible;mso-wrap-style:square;v-text-anchor:top" coordsize="24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" path="m,215c947,,1842,35,2448,108e" filled="f" fillcolor="#fffffe" strokecolor="#fffffe" strokeweight=".5pt">
                  <v:stroke joinstyle="miter"/>
                  <v:shadow color="#8c8682"/>
                  <v:path arrowok="t" o:connecttype="custom" o:connectlocs="0,664845;7540625,333969" o:connectangles="0,0"/>
                </v:shape>
                <v:shape id="Freeform 45" o:spid="_x0000_s1028" style="position:absolute;top:1415;width:75438;height:7728;visibility:visible;mso-wrap-style:square;v-text-anchor:top" coordsize="2449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" path="m,250c938,,1835,2,2449,54e" filled="f" fillcolor="#fffffe" strokecolor="#fffffe" strokeweight=".5pt">
                  <v:stroke joinstyle="miter"/>
                  <v:shadow color="#8c8682"/>
                  <v:path arrowok="t" o:connecttype="custom" o:connectlocs="0,772795;7543800,166924" o:connectangles="0,0"/>
                </v:shape>
                <v:shape id="Freeform 46" o:spid="_x0000_s1029" style="position:absolute;width:75406;height:7366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" path="m2448,71c1835,12,939,,,238e" filled="f" fillcolor="#fffffe" strokecolor="#efb32f" strokeweight=".5pt">
                  <v:stroke joinstyle="miter"/>
                  <v:shadow color="#8c8682"/>
                  <v:path arrowok="t" o:connecttype="custom" o:connectlocs="7540625,219742;0,736600" o:connectangles="0,0"/>
                </v:shape>
                <v:shape id="Freeform 47" o:spid="_x0000_s1030" style="position:absolute;top:1088;width:75406;height:7328;visibility:visible;mso-wrap-style:square;v-text-anchor:top" coordsize="2448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" path="m,237c940,,1835,15,2448,75e" filled="f" fillcolor="#fffffe" strokecolor="#fffffe" strokeweight=".5pt">
                  <v:stroke joinstyle="miter"/>
                  <v:shadow color="#8c8682"/>
                  <v:path arrowok="t" o:connecttype="custom" o:connectlocs="0,732790;7540625,231896" o:connectangles="0,0"/>
                </v:shape>
                <v:shape id="Freeform 48" o:spid="_x0000_s1031" style="position:absolute;top:2394;width:75406;height:7360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" path="m,238c939,,1834,12,2448,70e" filled="f" fillcolor="#fffffe" strokecolor="#efb32f" strokeweight=".5pt">
                  <v:stroke joinstyle="miter"/>
                  <v:shadow color="#8c8682"/>
                  <v:path arrowok="t" o:connecttype="custom" o:connectlocs="0,735965;7540625,216460" o:connectangles="0,0"/>
                </v:shape>
                <w10:wrap anchorx="margin"/>
              </v:group>
            </w:pict>
          </mc:Fallback>
        </mc:AlternateContent>
      </w:r>
    </w:p>
    <w:sectPr w:rsidR="00007B1D" w:rsidSect="00EC159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9A9E5" w14:textId="77777777" w:rsidR="00F152B6" w:rsidRDefault="00F152B6" w:rsidP="00AA544E">
      <w:pPr>
        <w:spacing w:after="0" w:line="240" w:lineRule="auto"/>
      </w:pPr>
      <w:r>
        <w:separator/>
      </w:r>
    </w:p>
  </w:endnote>
  <w:endnote w:type="continuationSeparator" w:id="0">
    <w:p w14:paraId="1B4F5CCD" w14:textId="77777777" w:rsidR="00F152B6" w:rsidRDefault="00F152B6" w:rsidP="00AA544E">
      <w:pPr>
        <w:spacing w:after="0" w:line="240" w:lineRule="auto"/>
      </w:pPr>
      <w:r>
        <w:continuationSeparator/>
      </w:r>
    </w:p>
  </w:endnote>
  <w:endnote w:type="continuationNotice" w:id="1">
    <w:p w14:paraId="1A5BDCB3" w14:textId="77777777" w:rsidR="00F152B6" w:rsidRDefault="00F152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A Medium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Proxima Nova A Light">
    <w:panose1 w:val="02000506030000020004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789E2" w14:textId="77777777" w:rsidR="00F152B6" w:rsidRDefault="00F152B6" w:rsidP="00AA544E">
      <w:pPr>
        <w:spacing w:after="0" w:line="240" w:lineRule="auto"/>
      </w:pPr>
      <w:r>
        <w:separator/>
      </w:r>
    </w:p>
  </w:footnote>
  <w:footnote w:type="continuationSeparator" w:id="0">
    <w:p w14:paraId="65C77596" w14:textId="77777777" w:rsidR="00F152B6" w:rsidRDefault="00F152B6" w:rsidP="00AA544E">
      <w:pPr>
        <w:spacing w:after="0" w:line="240" w:lineRule="auto"/>
      </w:pPr>
      <w:r>
        <w:continuationSeparator/>
      </w:r>
    </w:p>
  </w:footnote>
  <w:footnote w:type="continuationNotice" w:id="1">
    <w:p w14:paraId="2F931F50" w14:textId="77777777" w:rsidR="00F152B6" w:rsidRDefault="00F152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81D"/>
    <w:multiLevelType w:val="hybridMultilevel"/>
    <w:tmpl w:val="5C6C27DA"/>
    <w:lvl w:ilvl="0" w:tplc="D4C2A5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47E4"/>
    <w:multiLevelType w:val="hybridMultilevel"/>
    <w:tmpl w:val="423097B6"/>
    <w:lvl w:ilvl="0" w:tplc="72EC5E4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58"/>
    <w:rsid w:val="00007B1D"/>
    <w:rsid w:val="000A61DA"/>
    <w:rsid w:val="000B0462"/>
    <w:rsid w:val="00116AF2"/>
    <w:rsid w:val="001351B1"/>
    <w:rsid w:val="00142870"/>
    <w:rsid w:val="00154325"/>
    <w:rsid w:val="001577BA"/>
    <w:rsid w:val="001863AF"/>
    <w:rsid w:val="001C4B73"/>
    <w:rsid w:val="001F06C1"/>
    <w:rsid w:val="0020734B"/>
    <w:rsid w:val="00221902"/>
    <w:rsid w:val="0022650E"/>
    <w:rsid w:val="00233C8D"/>
    <w:rsid w:val="00246BF9"/>
    <w:rsid w:val="002656D6"/>
    <w:rsid w:val="00280D76"/>
    <w:rsid w:val="00283639"/>
    <w:rsid w:val="00297F07"/>
    <w:rsid w:val="002A0B7E"/>
    <w:rsid w:val="002B2411"/>
    <w:rsid w:val="002B4830"/>
    <w:rsid w:val="002E08A6"/>
    <w:rsid w:val="0030645B"/>
    <w:rsid w:val="0035331B"/>
    <w:rsid w:val="00362A69"/>
    <w:rsid w:val="00371196"/>
    <w:rsid w:val="00372C3F"/>
    <w:rsid w:val="003D1082"/>
    <w:rsid w:val="003E0365"/>
    <w:rsid w:val="003F2959"/>
    <w:rsid w:val="0040112A"/>
    <w:rsid w:val="00414D4E"/>
    <w:rsid w:val="00421260"/>
    <w:rsid w:val="004453CC"/>
    <w:rsid w:val="00445E81"/>
    <w:rsid w:val="004565EB"/>
    <w:rsid w:val="00461714"/>
    <w:rsid w:val="004E36AC"/>
    <w:rsid w:val="00553A46"/>
    <w:rsid w:val="00564B96"/>
    <w:rsid w:val="00571BC4"/>
    <w:rsid w:val="005A7486"/>
    <w:rsid w:val="005E4A54"/>
    <w:rsid w:val="005E7B77"/>
    <w:rsid w:val="005F0BD5"/>
    <w:rsid w:val="005F72FD"/>
    <w:rsid w:val="0060165A"/>
    <w:rsid w:val="006426BD"/>
    <w:rsid w:val="00650946"/>
    <w:rsid w:val="00690353"/>
    <w:rsid w:val="006F359A"/>
    <w:rsid w:val="006F6497"/>
    <w:rsid w:val="0073629F"/>
    <w:rsid w:val="007423DD"/>
    <w:rsid w:val="007768D9"/>
    <w:rsid w:val="007800DA"/>
    <w:rsid w:val="00780475"/>
    <w:rsid w:val="007E1BCE"/>
    <w:rsid w:val="00812346"/>
    <w:rsid w:val="008303F4"/>
    <w:rsid w:val="0084419B"/>
    <w:rsid w:val="008537C2"/>
    <w:rsid w:val="00870B1C"/>
    <w:rsid w:val="00880C48"/>
    <w:rsid w:val="008A30C9"/>
    <w:rsid w:val="008A66C3"/>
    <w:rsid w:val="008D304F"/>
    <w:rsid w:val="00920FD8"/>
    <w:rsid w:val="00960F2A"/>
    <w:rsid w:val="00980933"/>
    <w:rsid w:val="009A3189"/>
    <w:rsid w:val="009B3885"/>
    <w:rsid w:val="009D3EAD"/>
    <w:rsid w:val="00A03568"/>
    <w:rsid w:val="00A046B2"/>
    <w:rsid w:val="00A57B5B"/>
    <w:rsid w:val="00A742FB"/>
    <w:rsid w:val="00A76925"/>
    <w:rsid w:val="00A95FF9"/>
    <w:rsid w:val="00A96557"/>
    <w:rsid w:val="00AA0568"/>
    <w:rsid w:val="00AA544E"/>
    <w:rsid w:val="00AB14F7"/>
    <w:rsid w:val="00AB4520"/>
    <w:rsid w:val="00AF7582"/>
    <w:rsid w:val="00B049A0"/>
    <w:rsid w:val="00B13851"/>
    <w:rsid w:val="00B45FC3"/>
    <w:rsid w:val="00B50DC2"/>
    <w:rsid w:val="00B51585"/>
    <w:rsid w:val="00B551A1"/>
    <w:rsid w:val="00B8020B"/>
    <w:rsid w:val="00B948E3"/>
    <w:rsid w:val="00BE42DA"/>
    <w:rsid w:val="00C02F4A"/>
    <w:rsid w:val="00C1611E"/>
    <w:rsid w:val="00C32092"/>
    <w:rsid w:val="00C46A2A"/>
    <w:rsid w:val="00C70296"/>
    <w:rsid w:val="00CA5C0E"/>
    <w:rsid w:val="00CF6864"/>
    <w:rsid w:val="00D4497E"/>
    <w:rsid w:val="00D5055D"/>
    <w:rsid w:val="00D804BE"/>
    <w:rsid w:val="00D814A4"/>
    <w:rsid w:val="00D96C60"/>
    <w:rsid w:val="00DF5358"/>
    <w:rsid w:val="00E15EE9"/>
    <w:rsid w:val="00E17CE6"/>
    <w:rsid w:val="00E30EE3"/>
    <w:rsid w:val="00E375B8"/>
    <w:rsid w:val="00E73425"/>
    <w:rsid w:val="00E9186C"/>
    <w:rsid w:val="00E94E28"/>
    <w:rsid w:val="00E96D49"/>
    <w:rsid w:val="00EB1289"/>
    <w:rsid w:val="00EB487E"/>
    <w:rsid w:val="00EC159D"/>
    <w:rsid w:val="00EC3164"/>
    <w:rsid w:val="00F10389"/>
    <w:rsid w:val="00F152B6"/>
    <w:rsid w:val="00F449CB"/>
    <w:rsid w:val="00F81CFE"/>
    <w:rsid w:val="00FA5842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33CE0"/>
  <w15:chartTrackingRefBased/>
  <w15:docId w15:val="{79497DB2-5AE6-4476-898A-A65AE472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5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D76"/>
  </w:style>
  <w:style w:type="paragraph" w:styleId="Piedepgina">
    <w:name w:val="footer"/>
    <w:basedOn w:val="Normal"/>
    <w:link w:val="PiedepginaCar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10" Type="http://schemas.openxmlformats.org/officeDocument/2006/relationships/hyperlink" Target="https://hp2020plus.gilead.com/login/index.php" TargetMode="External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nas01\Employee%20Folders\Mario%20Garcia\FORMACION\HP2020\Newsletter\tf1640290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CFBE3D921B34DB7F1E67750A202B4" ma:contentTypeVersion="12" ma:contentTypeDescription="Create a new document." ma:contentTypeScope="" ma:versionID="1a66e9ee52267519a7ed748b4d06ece4">
  <xsd:schema xmlns:xsd="http://www.w3.org/2001/XMLSchema" xmlns:xs="http://www.w3.org/2001/XMLSchema" xmlns:p="http://schemas.microsoft.com/office/2006/metadata/properties" xmlns:ns2="a95a96e4-6e2f-427b-b3a3-fdb4ed3be525" xmlns:ns3="56d2fcd8-0036-422e-bb8f-5e6ae2eee351" targetNamespace="http://schemas.microsoft.com/office/2006/metadata/properties" ma:root="true" ma:fieldsID="d8e61deeb6bdc9773e52f40782ba0eeb" ns2:_="" ns3:_="">
    <xsd:import namespace="a95a96e4-6e2f-427b-b3a3-fdb4ed3be525"/>
    <xsd:import namespace="56d2fcd8-0036-422e-bb8f-5e6ae2eee3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a96e4-6e2f-427b-b3a3-fdb4ed3be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2fcd8-0036-422e-bb8f-5e6ae2eee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6215E-F2F0-44E8-B904-AA620061D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675E92-A8B3-47FC-AAA8-1A52E745DC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B2FF1-FE22-4FFF-A0E4-71661BF81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a96e4-6e2f-427b-b3a3-fdb4ed3be525"/>
    <ds:schemaRef ds:uri="56d2fcd8-0036-422e-bb8f-5e6ae2eee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tf16402903_win32.dotx</Template>
  <TotalTime>320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70</cp:revision>
  <dcterms:created xsi:type="dcterms:W3CDTF">2021-02-01T14:51:00Z</dcterms:created>
  <dcterms:modified xsi:type="dcterms:W3CDTF">2021-02-04T12:09:00Z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0x0101001B1CFBE3D921B34DB7F1E67750A202B4</vt:lpwstr>
  </property>
</Properties>
</file>